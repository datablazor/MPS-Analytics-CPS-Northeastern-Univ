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004A" w14:textId="77777777" w:rsidR="0037426C" w:rsidRDefault="0037426C" w:rsidP="00FD4BC7">
      <w:pPr>
        <w:pStyle w:val="Title2"/>
        <w:rPr>
          <w:rFonts w:asciiTheme="majorHAnsi" w:hAnsiTheme="majorHAnsi" w:cstheme="majorHAnsi"/>
          <w:b/>
          <w:sz w:val="28"/>
          <w:szCs w:val="28"/>
        </w:rPr>
      </w:pPr>
    </w:p>
    <w:p w14:paraId="55A69DFC" w14:textId="77777777" w:rsidR="0037426C" w:rsidRDefault="0037426C" w:rsidP="00FD4BC7">
      <w:pPr>
        <w:pStyle w:val="Title2"/>
        <w:rPr>
          <w:rFonts w:asciiTheme="majorHAnsi" w:hAnsiTheme="majorHAnsi" w:cstheme="majorHAnsi"/>
          <w:b/>
          <w:sz w:val="28"/>
          <w:szCs w:val="28"/>
        </w:rPr>
      </w:pPr>
    </w:p>
    <w:p w14:paraId="65250E86" w14:textId="77777777" w:rsidR="0037426C" w:rsidRDefault="0037426C" w:rsidP="00FD4BC7">
      <w:pPr>
        <w:pStyle w:val="Title2"/>
        <w:rPr>
          <w:rFonts w:asciiTheme="majorHAnsi" w:hAnsiTheme="majorHAnsi" w:cstheme="majorHAnsi"/>
          <w:b/>
          <w:sz w:val="28"/>
          <w:szCs w:val="28"/>
        </w:rPr>
      </w:pPr>
    </w:p>
    <w:p w14:paraId="30944C23" w14:textId="7407AA81" w:rsidR="001B2ACE" w:rsidRPr="00683AD4" w:rsidRDefault="00727EE7" w:rsidP="00FD4BC7">
      <w:pPr>
        <w:pStyle w:val="Title2"/>
        <w:rPr>
          <w:rFonts w:asciiTheme="majorHAnsi" w:hAnsiTheme="majorHAnsi" w:cstheme="majorHAnsi"/>
        </w:rPr>
      </w:pPr>
      <w:r w:rsidRPr="00683AD4">
        <w:rPr>
          <w:rFonts w:asciiTheme="majorHAnsi" w:hAnsiTheme="majorHAnsi" w:cstheme="majorHAnsi"/>
          <w:b/>
          <w:sz w:val="28"/>
          <w:szCs w:val="28"/>
        </w:rPr>
        <w:t>Course:</w:t>
      </w:r>
      <w:r w:rsidR="0092715A" w:rsidRPr="00683AD4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D96BEF" w:rsidRPr="00683AD4">
        <w:rPr>
          <w:rFonts w:asciiTheme="majorHAnsi" w:hAnsiTheme="majorHAnsi" w:cstheme="majorHAnsi"/>
          <w:bCs/>
        </w:rPr>
        <w:t>ALY</w:t>
      </w:r>
      <w:r w:rsidR="004C3467" w:rsidRPr="00683AD4">
        <w:rPr>
          <w:rFonts w:asciiTheme="majorHAnsi" w:hAnsiTheme="majorHAnsi" w:cstheme="majorHAnsi"/>
          <w:bCs/>
        </w:rPr>
        <w:t xml:space="preserve"> </w:t>
      </w:r>
      <w:r w:rsidR="0092715A" w:rsidRPr="00683AD4">
        <w:rPr>
          <w:rFonts w:asciiTheme="majorHAnsi" w:hAnsiTheme="majorHAnsi" w:cstheme="majorHAnsi"/>
          <w:bCs/>
        </w:rPr>
        <w:t>60</w:t>
      </w:r>
      <w:r w:rsidR="00D96BEF" w:rsidRPr="00683AD4">
        <w:rPr>
          <w:rFonts w:asciiTheme="majorHAnsi" w:hAnsiTheme="majorHAnsi" w:cstheme="majorHAnsi"/>
          <w:bCs/>
        </w:rPr>
        <w:t>40</w:t>
      </w:r>
    </w:p>
    <w:p w14:paraId="1DBF79A2" w14:textId="36579083" w:rsidR="00DA6940" w:rsidRPr="00864FC5" w:rsidRDefault="00727EE7" w:rsidP="00864FC5">
      <w:pPr>
        <w:pStyle w:val="Title2"/>
        <w:rPr>
          <w:rFonts w:asciiTheme="majorHAnsi" w:hAnsiTheme="majorHAnsi" w:cstheme="majorHAnsi"/>
          <w:sz w:val="28"/>
          <w:szCs w:val="28"/>
        </w:rPr>
      </w:pPr>
      <w:r w:rsidRPr="00683AD4">
        <w:rPr>
          <w:rFonts w:asciiTheme="majorHAnsi" w:hAnsiTheme="majorHAnsi" w:cstheme="majorHAnsi"/>
          <w:b/>
          <w:sz w:val="28"/>
          <w:szCs w:val="28"/>
        </w:rPr>
        <w:t>Instructor’s Name:</w:t>
      </w:r>
      <w:r w:rsidRPr="00683AD4">
        <w:rPr>
          <w:rFonts w:asciiTheme="majorHAnsi" w:hAnsiTheme="majorHAnsi" w:cstheme="majorHAnsi"/>
          <w:sz w:val="28"/>
          <w:szCs w:val="28"/>
        </w:rPr>
        <w:t xml:space="preserve"> </w:t>
      </w:r>
      <w:r w:rsidR="00D96BEF" w:rsidRPr="00683AD4">
        <w:rPr>
          <w:rFonts w:asciiTheme="majorHAnsi" w:hAnsiTheme="majorHAnsi" w:cstheme="majorHAnsi"/>
        </w:rPr>
        <w:t>Prof. Dr. Justin Grosz</w:t>
      </w:r>
    </w:p>
    <w:p w14:paraId="2C4CE04D" w14:textId="0018112D" w:rsidR="008010E9" w:rsidRDefault="009C0817" w:rsidP="00864FC5">
      <w:pPr>
        <w:pStyle w:val="Title2"/>
        <w:rPr>
          <w:rFonts w:asciiTheme="majorHAnsi" w:hAnsiTheme="majorHAnsi" w:cstheme="majorHAnsi"/>
          <w:b/>
        </w:rPr>
      </w:pPr>
      <w:r w:rsidRPr="008E61E0">
        <w:rPr>
          <w:rFonts w:cstheme="minorHAnsi"/>
          <w:noProof/>
        </w:rPr>
        <w:drawing>
          <wp:inline distT="0" distB="0" distL="0" distR="0" wp14:anchorId="713DD637" wp14:editId="6C4FF91C">
            <wp:extent cx="2511706" cy="2511706"/>
            <wp:effectExtent l="0" t="0" r="3175" b="3175"/>
            <wp:docPr id="4" name="Picture 2" descr="Image result for neu logo">
              <a:extLst xmlns:a="http://schemas.openxmlformats.org/drawingml/2006/main">
                <a:ext uri="{FF2B5EF4-FFF2-40B4-BE49-F238E27FC236}">
                  <a16:creationId xmlns:a16="http://schemas.microsoft.com/office/drawing/2014/main" id="{4E318EB2-DC13-4AB5-97B0-B3936E0454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age result for neu logo">
                      <a:extLst>
                        <a:ext uri="{FF2B5EF4-FFF2-40B4-BE49-F238E27FC236}">
                          <a16:creationId xmlns:a16="http://schemas.microsoft.com/office/drawing/2014/main" id="{4E318EB2-DC13-4AB5-97B0-B3936E04548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15" cy="255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B55FD8" w14:textId="77777777" w:rsidR="008010E9" w:rsidRPr="00683AD4" w:rsidRDefault="008010E9" w:rsidP="008010E9">
      <w:pPr>
        <w:pStyle w:val="Title2"/>
        <w:rPr>
          <w:rFonts w:asciiTheme="majorHAnsi" w:hAnsiTheme="majorHAnsi" w:cstheme="majorHAnsi"/>
          <w:b/>
          <w:bCs/>
          <w:sz w:val="28"/>
          <w:szCs w:val="28"/>
        </w:rPr>
      </w:pPr>
      <w:r w:rsidRPr="00683AD4">
        <w:rPr>
          <w:rFonts w:asciiTheme="majorHAnsi" w:hAnsiTheme="majorHAnsi" w:cstheme="majorHAnsi"/>
          <w:b/>
          <w:bCs/>
          <w:sz w:val="28"/>
          <w:szCs w:val="28"/>
        </w:rPr>
        <w:t>Submitted By:</w:t>
      </w:r>
    </w:p>
    <w:p w14:paraId="014CCF4D" w14:textId="77777777" w:rsidR="008010E9" w:rsidRDefault="008010E9" w:rsidP="008010E9">
      <w:pPr>
        <w:pStyle w:val="Title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Sunil Raj Thota</w:t>
      </w:r>
    </w:p>
    <w:p w14:paraId="4EA0808C" w14:textId="631C8C47" w:rsidR="002B0315" w:rsidRPr="00542269" w:rsidRDefault="008010E9" w:rsidP="00542269">
      <w:pPr>
        <w:pStyle w:val="Title2"/>
        <w:rPr>
          <w:rFonts w:asciiTheme="majorHAnsi" w:hAnsiTheme="majorHAnsi" w:cstheme="majorHAnsi"/>
        </w:rPr>
      </w:pPr>
      <w:r w:rsidRPr="00683AD4">
        <w:rPr>
          <w:rFonts w:asciiTheme="majorHAnsi" w:hAnsiTheme="majorHAnsi" w:cstheme="majorHAnsi"/>
          <w:b/>
          <w:bCs/>
          <w:sz w:val="28"/>
          <w:szCs w:val="28"/>
        </w:rPr>
        <w:t>Date:</w:t>
      </w:r>
      <w:r>
        <w:rPr>
          <w:rFonts w:asciiTheme="majorHAnsi" w:hAnsiTheme="majorHAnsi" w:cstheme="majorHAnsi"/>
        </w:rPr>
        <w:t xml:space="preserve"> </w:t>
      </w:r>
      <w:r w:rsidR="00C93738">
        <w:rPr>
          <w:rFonts w:asciiTheme="majorHAnsi" w:hAnsiTheme="majorHAnsi" w:cstheme="majorHAnsi"/>
        </w:rPr>
        <w:t>10</w:t>
      </w:r>
      <w:r>
        <w:rPr>
          <w:rFonts w:asciiTheme="majorHAnsi" w:hAnsiTheme="majorHAnsi" w:cstheme="majorHAnsi"/>
        </w:rPr>
        <w:t>/</w:t>
      </w:r>
      <w:r w:rsidR="00C93738">
        <w:rPr>
          <w:rFonts w:asciiTheme="majorHAnsi" w:hAnsiTheme="majorHAnsi" w:cstheme="majorHAnsi"/>
        </w:rPr>
        <w:t>01</w:t>
      </w:r>
      <w:r>
        <w:rPr>
          <w:rFonts w:asciiTheme="majorHAnsi" w:hAnsiTheme="majorHAnsi" w:cstheme="majorHAnsi"/>
        </w:rPr>
        <w:t>/2021</w:t>
      </w:r>
    </w:p>
    <w:p w14:paraId="08C61411" w14:textId="59AB07AA" w:rsidR="00864FC5" w:rsidRDefault="00864FC5" w:rsidP="00876377">
      <w:pPr>
        <w:pStyle w:val="Title2"/>
        <w:rPr>
          <w:rFonts w:asciiTheme="majorHAnsi" w:hAnsiTheme="majorHAnsi" w:cstheme="majorHAnsi"/>
          <w:b/>
          <w:sz w:val="28"/>
          <w:szCs w:val="28"/>
        </w:rPr>
      </w:pPr>
    </w:p>
    <w:p w14:paraId="1151EE8F" w14:textId="0F39A9B6" w:rsidR="0037426C" w:rsidRDefault="0037426C" w:rsidP="00876377">
      <w:pPr>
        <w:pStyle w:val="Title2"/>
        <w:rPr>
          <w:rFonts w:asciiTheme="majorHAnsi" w:hAnsiTheme="majorHAnsi" w:cstheme="majorHAnsi"/>
          <w:b/>
          <w:sz w:val="28"/>
          <w:szCs w:val="28"/>
        </w:rPr>
      </w:pPr>
    </w:p>
    <w:p w14:paraId="323062B7" w14:textId="0547D7C8" w:rsidR="0037426C" w:rsidRDefault="0037426C" w:rsidP="00876377">
      <w:pPr>
        <w:pStyle w:val="Title2"/>
        <w:rPr>
          <w:rFonts w:asciiTheme="majorHAnsi" w:hAnsiTheme="majorHAnsi" w:cstheme="majorHAnsi"/>
          <w:b/>
          <w:sz w:val="28"/>
          <w:szCs w:val="28"/>
        </w:rPr>
      </w:pPr>
    </w:p>
    <w:p w14:paraId="302DCA35" w14:textId="67B30FB8" w:rsidR="0037426C" w:rsidRDefault="0037426C" w:rsidP="00876377">
      <w:pPr>
        <w:pStyle w:val="Title2"/>
        <w:rPr>
          <w:rFonts w:asciiTheme="majorHAnsi" w:hAnsiTheme="majorHAnsi" w:cstheme="majorHAnsi"/>
          <w:b/>
          <w:sz w:val="28"/>
          <w:szCs w:val="28"/>
        </w:rPr>
      </w:pPr>
    </w:p>
    <w:p w14:paraId="5B6EF616" w14:textId="77777777" w:rsidR="0037426C" w:rsidRDefault="0037426C" w:rsidP="00876377">
      <w:pPr>
        <w:pStyle w:val="Title2"/>
        <w:rPr>
          <w:rFonts w:asciiTheme="majorHAnsi" w:hAnsiTheme="majorHAnsi" w:cstheme="majorHAnsi"/>
          <w:b/>
          <w:sz w:val="28"/>
          <w:szCs w:val="28"/>
        </w:rPr>
      </w:pPr>
    </w:p>
    <w:p w14:paraId="1B7A3393" w14:textId="77777777" w:rsidR="00472B19" w:rsidRDefault="00472B19" w:rsidP="00876377">
      <w:pPr>
        <w:pStyle w:val="Title2"/>
        <w:rPr>
          <w:rFonts w:asciiTheme="majorHAnsi" w:hAnsiTheme="majorHAnsi" w:cstheme="majorHAnsi"/>
          <w:b/>
          <w:sz w:val="28"/>
          <w:szCs w:val="28"/>
        </w:rPr>
      </w:pPr>
    </w:p>
    <w:p w14:paraId="106922B4" w14:textId="781CC338" w:rsidR="00E81978" w:rsidRPr="008B10BB" w:rsidRDefault="00AF115B" w:rsidP="00876377">
      <w:pPr>
        <w:pStyle w:val="Title2"/>
        <w:rPr>
          <w:rFonts w:asciiTheme="majorHAnsi" w:hAnsiTheme="majorHAnsi" w:cstheme="majorHAnsi"/>
          <w:sz w:val="28"/>
          <w:szCs w:val="28"/>
        </w:rPr>
      </w:pPr>
      <w:r w:rsidRPr="008B10BB">
        <w:rPr>
          <w:rFonts w:asciiTheme="majorHAnsi" w:hAnsiTheme="majorHAnsi" w:cstheme="majorHAnsi"/>
          <w:b/>
          <w:sz w:val="28"/>
          <w:szCs w:val="28"/>
        </w:rPr>
        <w:lastRenderedPageBreak/>
        <w:t>Introduction</w:t>
      </w:r>
    </w:p>
    <w:p w14:paraId="21004AAD" w14:textId="3C840C53" w:rsidR="00B93F84" w:rsidRDefault="00B93F84" w:rsidP="00B93F84">
      <w:pPr>
        <w:pStyle w:val="Title2"/>
        <w:ind w:firstLine="720"/>
        <w:jc w:val="both"/>
        <w:rPr>
          <w:rFonts w:asciiTheme="majorHAnsi" w:hAnsiTheme="majorHAnsi" w:cstheme="majorHAnsi"/>
          <w:bCs/>
        </w:rPr>
      </w:pPr>
      <w:r w:rsidRPr="00B93F84">
        <w:rPr>
          <w:rFonts w:asciiTheme="majorHAnsi" w:hAnsiTheme="majorHAnsi" w:cstheme="majorHAnsi"/>
          <w:bCs/>
        </w:rPr>
        <w:t xml:space="preserve">The Kickstarter dataset from shows an insight </w:t>
      </w:r>
      <w:r w:rsidR="00294E85">
        <w:rPr>
          <w:rFonts w:asciiTheme="majorHAnsi" w:hAnsiTheme="majorHAnsi" w:cstheme="majorHAnsi"/>
          <w:bCs/>
        </w:rPr>
        <w:t>into</w:t>
      </w:r>
      <w:r w:rsidRPr="00B93F84">
        <w:rPr>
          <w:rFonts w:asciiTheme="majorHAnsi" w:hAnsiTheme="majorHAnsi" w:cstheme="majorHAnsi"/>
          <w:bCs/>
        </w:rPr>
        <w:t xml:space="preserve"> many </w:t>
      </w:r>
      <w:r>
        <w:rPr>
          <w:rFonts w:asciiTheme="majorHAnsi" w:hAnsiTheme="majorHAnsi" w:cstheme="majorHAnsi"/>
          <w:bCs/>
        </w:rPr>
        <w:t>donations</w:t>
      </w:r>
      <w:r w:rsidRPr="00B93F84">
        <w:rPr>
          <w:rFonts w:asciiTheme="majorHAnsi" w:hAnsiTheme="majorHAnsi" w:cstheme="majorHAnsi"/>
          <w:bCs/>
        </w:rPr>
        <w:t xml:space="preserve"> with varying backgrounds and degrees of </w:t>
      </w:r>
      <w:r>
        <w:rPr>
          <w:rFonts w:asciiTheme="majorHAnsi" w:hAnsiTheme="majorHAnsi" w:cstheme="majorHAnsi"/>
          <w:bCs/>
        </w:rPr>
        <w:t>interest</w:t>
      </w:r>
      <w:r w:rsidRPr="00B93F84">
        <w:rPr>
          <w:rFonts w:asciiTheme="majorHAnsi" w:hAnsiTheme="majorHAnsi" w:cstheme="majorHAnsi"/>
          <w:bCs/>
        </w:rPr>
        <w:t xml:space="preserve">. </w:t>
      </w:r>
      <w:r w:rsidR="00585670">
        <w:rPr>
          <w:rFonts w:asciiTheme="majorHAnsi" w:hAnsiTheme="majorHAnsi" w:cstheme="majorHAnsi"/>
          <w:bCs/>
        </w:rPr>
        <w:t xml:space="preserve">Donation programs </w:t>
      </w:r>
      <w:r w:rsidRPr="00B93F84">
        <w:rPr>
          <w:rFonts w:asciiTheme="majorHAnsi" w:hAnsiTheme="majorHAnsi" w:cstheme="majorHAnsi"/>
          <w:bCs/>
        </w:rPr>
        <w:t xml:space="preserve">are either effective if they raise the required quantity through fundraising, or because they are unsuccessful when there is insufficient participation. In </w:t>
      </w:r>
      <w:r w:rsidR="006A43FB">
        <w:rPr>
          <w:rFonts w:asciiTheme="majorHAnsi" w:hAnsiTheme="majorHAnsi" w:cstheme="majorHAnsi"/>
          <w:bCs/>
        </w:rPr>
        <w:t>this</w:t>
      </w:r>
      <w:r w:rsidRPr="00B93F84">
        <w:rPr>
          <w:rFonts w:asciiTheme="majorHAnsi" w:hAnsiTheme="majorHAnsi" w:cstheme="majorHAnsi"/>
          <w:bCs/>
        </w:rPr>
        <w:t xml:space="preserve">, </w:t>
      </w:r>
      <w:r w:rsidR="006A43FB">
        <w:rPr>
          <w:rFonts w:asciiTheme="majorHAnsi" w:hAnsiTheme="majorHAnsi" w:cstheme="majorHAnsi"/>
          <w:bCs/>
        </w:rPr>
        <w:t>I have</w:t>
      </w:r>
      <w:r w:rsidRPr="00B93F84">
        <w:rPr>
          <w:rFonts w:asciiTheme="majorHAnsi" w:hAnsiTheme="majorHAnsi" w:cstheme="majorHAnsi"/>
          <w:bCs/>
        </w:rPr>
        <w:t xml:space="preserve"> looked at the associations in the information to see if there were any markers of success of the project that </w:t>
      </w:r>
      <w:r w:rsidR="006A43FB">
        <w:rPr>
          <w:rFonts w:asciiTheme="majorHAnsi" w:hAnsiTheme="majorHAnsi" w:cstheme="majorHAnsi"/>
          <w:bCs/>
        </w:rPr>
        <w:t>I</w:t>
      </w:r>
      <w:r w:rsidRPr="00B93F84">
        <w:rPr>
          <w:rFonts w:asciiTheme="majorHAnsi" w:hAnsiTheme="majorHAnsi" w:cstheme="majorHAnsi"/>
          <w:bCs/>
        </w:rPr>
        <w:t xml:space="preserve"> could use. </w:t>
      </w:r>
      <w:r w:rsidR="006A43FB">
        <w:rPr>
          <w:rFonts w:asciiTheme="majorHAnsi" w:hAnsiTheme="majorHAnsi" w:cstheme="majorHAnsi"/>
          <w:bCs/>
        </w:rPr>
        <w:t>I have gone through</w:t>
      </w:r>
      <w:r w:rsidRPr="00B93F84">
        <w:rPr>
          <w:rFonts w:asciiTheme="majorHAnsi" w:hAnsiTheme="majorHAnsi" w:cstheme="majorHAnsi"/>
          <w:bCs/>
        </w:rPr>
        <w:t xml:space="preserve"> various characteristics of the information and displayed the findings after a primary data cleansing step.</w:t>
      </w:r>
    </w:p>
    <w:p w14:paraId="233B2FAA" w14:textId="77777777" w:rsidR="006E72AE" w:rsidRPr="00AF2257" w:rsidRDefault="006E72AE" w:rsidP="006E72AE">
      <w:pPr>
        <w:pStyle w:val="Title2"/>
        <w:rPr>
          <w:rFonts w:asciiTheme="majorHAnsi" w:hAnsiTheme="majorHAnsi" w:cstheme="majorHAnsi"/>
          <w:b/>
          <w:sz w:val="28"/>
          <w:szCs w:val="28"/>
        </w:rPr>
      </w:pPr>
      <w:r w:rsidRPr="00AF2257">
        <w:rPr>
          <w:rFonts w:asciiTheme="majorHAnsi" w:hAnsiTheme="majorHAnsi" w:cstheme="majorHAnsi"/>
          <w:b/>
          <w:sz w:val="28"/>
          <w:szCs w:val="28"/>
        </w:rPr>
        <w:t>An Overview of the Dataset</w:t>
      </w:r>
    </w:p>
    <w:p w14:paraId="1FB10B7F" w14:textId="761F0799" w:rsidR="002D0E68" w:rsidRPr="002D0E68" w:rsidRDefault="002D0E68" w:rsidP="00BB26D2">
      <w:pPr>
        <w:pStyle w:val="Title2"/>
        <w:jc w:val="both"/>
        <w:rPr>
          <w:rFonts w:asciiTheme="majorHAnsi" w:hAnsiTheme="majorHAnsi" w:cstheme="majorHAnsi"/>
          <w:b/>
        </w:rPr>
      </w:pPr>
      <w:r w:rsidRPr="002D0E68">
        <w:rPr>
          <w:rFonts w:asciiTheme="majorHAnsi" w:hAnsiTheme="majorHAnsi" w:cstheme="majorHAnsi"/>
          <w:b/>
        </w:rPr>
        <w:t xml:space="preserve">What did you do with the data in the context of exploration? </w:t>
      </w:r>
    </w:p>
    <w:p w14:paraId="1F737ABC" w14:textId="2749F428" w:rsidR="002D0E68" w:rsidRDefault="00F7735E" w:rsidP="007A462B">
      <w:pPr>
        <w:pStyle w:val="Title2"/>
        <w:ind w:firstLine="72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I did not have a clear thought on this initially about the dataset. I went ahead and done some research online to know what to accomplish in this task. </w:t>
      </w:r>
      <w:r w:rsidR="00900CAA">
        <w:rPr>
          <w:rFonts w:asciiTheme="majorHAnsi" w:hAnsiTheme="majorHAnsi" w:cstheme="majorHAnsi"/>
          <w:bCs/>
        </w:rPr>
        <w:t xml:space="preserve">I have a goal in my mind when I decided to perform the analysis in the project. Let’s use Python to gain fresh insights into the dataset and explore further. </w:t>
      </w:r>
      <w:r w:rsidR="007A462B">
        <w:rPr>
          <w:rFonts w:asciiTheme="majorHAnsi" w:hAnsiTheme="majorHAnsi" w:cstheme="majorHAnsi"/>
          <w:bCs/>
        </w:rPr>
        <w:t xml:space="preserve">I have structured the project into 2 parts they are data cleansing and exploratory data analysis. </w:t>
      </w:r>
      <w:r w:rsidR="002E33F7">
        <w:rPr>
          <w:rFonts w:asciiTheme="majorHAnsi" w:hAnsiTheme="majorHAnsi" w:cstheme="majorHAnsi"/>
          <w:bCs/>
        </w:rPr>
        <w:t xml:space="preserve">Performing data cleansing is essential to know the data more and make it useful for deriving insights. </w:t>
      </w:r>
      <w:r w:rsidR="00211DAF">
        <w:rPr>
          <w:rFonts w:asciiTheme="majorHAnsi" w:hAnsiTheme="majorHAnsi" w:cstheme="majorHAnsi"/>
          <w:bCs/>
        </w:rPr>
        <w:t>And also making use of proper tools and techniques to clean the data.</w:t>
      </w:r>
      <w:r w:rsidR="00DE29B1">
        <w:rPr>
          <w:rFonts w:asciiTheme="majorHAnsi" w:hAnsiTheme="majorHAnsi" w:cstheme="majorHAnsi"/>
          <w:bCs/>
        </w:rPr>
        <w:t xml:space="preserve"> This step is very important in any data science and analytics project that we are going to deal</w:t>
      </w:r>
      <w:r w:rsidR="00294E85">
        <w:rPr>
          <w:rFonts w:asciiTheme="majorHAnsi" w:hAnsiTheme="majorHAnsi" w:cstheme="majorHAnsi"/>
          <w:bCs/>
        </w:rPr>
        <w:t xml:space="preserve"> with</w:t>
      </w:r>
      <w:r w:rsidR="00DE29B1">
        <w:rPr>
          <w:rFonts w:asciiTheme="majorHAnsi" w:hAnsiTheme="majorHAnsi" w:cstheme="majorHAnsi"/>
          <w:bCs/>
        </w:rPr>
        <w:t xml:space="preserve">. Mainly deals with the missing data, finding </w:t>
      </w:r>
      <w:r w:rsidR="00B279FB">
        <w:rPr>
          <w:rFonts w:asciiTheme="majorHAnsi" w:hAnsiTheme="majorHAnsi" w:cstheme="majorHAnsi"/>
          <w:bCs/>
        </w:rPr>
        <w:t>anomalies</w:t>
      </w:r>
      <w:r w:rsidR="00DE29B1">
        <w:rPr>
          <w:rFonts w:asciiTheme="majorHAnsi" w:hAnsiTheme="majorHAnsi" w:cstheme="majorHAnsi"/>
          <w:bCs/>
        </w:rPr>
        <w:t xml:space="preserve">, and </w:t>
      </w:r>
      <w:r w:rsidR="00B279FB">
        <w:rPr>
          <w:rFonts w:asciiTheme="majorHAnsi" w:hAnsiTheme="majorHAnsi" w:cstheme="majorHAnsi"/>
          <w:bCs/>
        </w:rPr>
        <w:t>proper data types.</w:t>
      </w:r>
    </w:p>
    <w:p w14:paraId="5AA3C002" w14:textId="698007A7" w:rsidR="00A94169" w:rsidRPr="00A94169" w:rsidRDefault="002D0E68" w:rsidP="00A94169">
      <w:pPr>
        <w:pStyle w:val="Title2"/>
        <w:jc w:val="both"/>
        <w:rPr>
          <w:rFonts w:asciiTheme="majorHAnsi" w:hAnsiTheme="majorHAnsi" w:cstheme="majorHAnsi"/>
          <w:b/>
        </w:rPr>
      </w:pPr>
      <w:r w:rsidRPr="002D0E68">
        <w:rPr>
          <w:rFonts w:asciiTheme="majorHAnsi" w:hAnsiTheme="majorHAnsi" w:cstheme="majorHAnsi"/>
          <w:b/>
        </w:rPr>
        <w:t xml:space="preserve">How many entries are in the dataset? </w:t>
      </w:r>
    </w:p>
    <w:p w14:paraId="2CE9D3D8" w14:textId="77777777" w:rsidR="00A94169" w:rsidRDefault="007C2A2B" w:rsidP="00A94169">
      <w:pPr>
        <w:pStyle w:val="Title2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In this dataset, there are 10,000 records with 11 attributes</w:t>
      </w:r>
      <w:r w:rsidR="0074337B">
        <w:rPr>
          <w:rFonts w:asciiTheme="majorHAnsi" w:hAnsiTheme="majorHAnsi" w:cstheme="majorHAnsi"/>
          <w:bCs/>
        </w:rPr>
        <w:t xml:space="preserve"> with a mix of int, </w:t>
      </w:r>
      <w:r w:rsidR="00893BF1">
        <w:rPr>
          <w:rFonts w:asciiTheme="majorHAnsi" w:hAnsiTheme="majorHAnsi" w:cstheme="majorHAnsi"/>
          <w:bCs/>
        </w:rPr>
        <w:t xml:space="preserve">float, </w:t>
      </w:r>
      <w:r w:rsidR="0074337B">
        <w:rPr>
          <w:rFonts w:asciiTheme="majorHAnsi" w:hAnsiTheme="majorHAnsi" w:cstheme="majorHAnsi"/>
          <w:bCs/>
        </w:rPr>
        <w:t xml:space="preserve">string, and date data types. </w:t>
      </w:r>
    </w:p>
    <w:p w14:paraId="481DC3D4" w14:textId="77777777" w:rsidR="00A94169" w:rsidRDefault="00A94169" w:rsidP="00A94169">
      <w:pPr>
        <w:pStyle w:val="Title2"/>
        <w:rPr>
          <w:rFonts w:asciiTheme="majorHAnsi" w:hAnsiTheme="majorHAnsi" w:cstheme="majorHAnsi"/>
          <w:bCs/>
        </w:rPr>
      </w:pPr>
      <w:r w:rsidRPr="00A94169">
        <w:rPr>
          <w:rFonts w:asciiTheme="majorHAnsi" w:hAnsiTheme="majorHAnsi" w:cstheme="majorHAnsi"/>
          <w:bCs/>
          <w:noProof/>
        </w:rPr>
        <w:drawing>
          <wp:inline distT="0" distB="0" distL="0" distR="0" wp14:anchorId="023F2ADC" wp14:editId="7728ABA0">
            <wp:extent cx="1971923" cy="107198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9217" cy="10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D3FB" w14:textId="5B286F2E" w:rsidR="007C2A2B" w:rsidRDefault="0074337B" w:rsidP="00A94169">
      <w:pPr>
        <w:pStyle w:val="Title2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lastRenderedPageBreak/>
        <w:t xml:space="preserve">These are the fields that </w:t>
      </w:r>
      <w:r w:rsidR="00294E85">
        <w:rPr>
          <w:rFonts w:asciiTheme="majorHAnsi" w:hAnsiTheme="majorHAnsi" w:cstheme="majorHAnsi"/>
          <w:bCs/>
        </w:rPr>
        <w:t xml:space="preserve">are </w:t>
      </w:r>
      <w:r>
        <w:rPr>
          <w:rFonts w:asciiTheme="majorHAnsi" w:hAnsiTheme="majorHAnsi" w:cstheme="majorHAnsi"/>
          <w:bCs/>
        </w:rPr>
        <w:t>present in this dat</w:t>
      </w:r>
      <w:r w:rsidR="00DB38BE">
        <w:rPr>
          <w:rFonts w:asciiTheme="majorHAnsi" w:hAnsiTheme="majorHAnsi" w:cstheme="majorHAnsi"/>
          <w:bCs/>
        </w:rPr>
        <w:t>a</w:t>
      </w:r>
      <w:r>
        <w:rPr>
          <w:rFonts w:asciiTheme="majorHAnsi" w:hAnsiTheme="majorHAnsi" w:cstheme="majorHAnsi"/>
          <w:bCs/>
        </w:rPr>
        <w:t>set:</w:t>
      </w:r>
    </w:p>
    <w:p w14:paraId="0175B517" w14:textId="77777777" w:rsidR="00DB38BE" w:rsidRDefault="007C2A2B" w:rsidP="00DB38BE">
      <w:pPr>
        <w:pStyle w:val="Title2"/>
        <w:numPr>
          <w:ilvl w:val="0"/>
          <w:numId w:val="35"/>
        </w:numPr>
        <w:jc w:val="both"/>
        <w:rPr>
          <w:rFonts w:asciiTheme="majorHAnsi" w:hAnsiTheme="majorHAnsi" w:cstheme="majorHAnsi"/>
          <w:bCs/>
        </w:rPr>
      </w:pPr>
      <w:r w:rsidRPr="007C2A2B">
        <w:rPr>
          <w:rFonts w:asciiTheme="majorHAnsi" w:hAnsiTheme="majorHAnsi" w:cstheme="majorHAnsi"/>
          <w:bCs/>
        </w:rPr>
        <w:t>Donate ID</w:t>
      </w:r>
      <w:r w:rsidRPr="007C2A2B">
        <w:rPr>
          <w:rFonts w:asciiTheme="majorHAnsi" w:hAnsiTheme="majorHAnsi" w:cstheme="majorHAnsi"/>
          <w:bCs/>
        </w:rPr>
        <w:tab/>
      </w:r>
    </w:p>
    <w:p w14:paraId="697DCE9D" w14:textId="77777777" w:rsidR="00DB38BE" w:rsidRDefault="007C2A2B" w:rsidP="00DB38BE">
      <w:pPr>
        <w:pStyle w:val="Title2"/>
        <w:numPr>
          <w:ilvl w:val="0"/>
          <w:numId w:val="35"/>
        </w:numPr>
        <w:jc w:val="both"/>
        <w:rPr>
          <w:rFonts w:asciiTheme="majorHAnsi" w:hAnsiTheme="majorHAnsi" w:cstheme="majorHAnsi"/>
          <w:bCs/>
        </w:rPr>
      </w:pPr>
      <w:r w:rsidRPr="007C2A2B">
        <w:rPr>
          <w:rFonts w:asciiTheme="majorHAnsi" w:hAnsiTheme="majorHAnsi" w:cstheme="majorHAnsi"/>
          <w:bCs/>
        </w:rPr>
        <w:t>Donate Date</w:t>
      </w:r>
      <w:r w:rsidRPr="007C2A2B">
        <w:rPr>
          <w:rFonts w:asciiTheme="majorHAnsi" w:hAnsiTheme="majorHAnsi" w:cstheme="majorHAnsi"/>
          <w:bCs/>
        </w:rPr>
        <w:tab/>
      </w:r>
    </w:p>
    <w:p w14:paraId="0258C87C" w14:textId="77777777" w:rsidR="00DB38BE" w:rsidRDefault="007C2A2B" w:rsidP="00DB38BE">
      <w:pPr>
        <w:pStyle w:val="Title2"/>
        <w:numPr>
          <w:ilvl w:val="0"/>
          <w:numId w:val="35"/>
        </w:numPr>
        <w:jc w:val="both"/>
        <w:rPr>
          <w:rFonts w:asciiTheme="majorHAnsi" w:hAnsiTheme="majorHAnsi" w:cstheme="majorHAnsi"/>
          <w:bCs/>
        </w:rPr>
      </w:pPr>
      <w:r w:rsidRPr="007C2A2B">
        <w:rPr>
          <w:rFonts w:asciiTheme="majorHAnsi" w:hAnsiTheme="majorHAnsi" w:cstheme="majorHAnsi"/>
          <w:bCs/>
        </w:rPr>
        <w:t>Gender</w:t>
      </w:r>
    </w:p>
    <w:p w14:paraId="33B3AB90" w14:textId="77777777" w:rsidR="00DB38BE" w:rsidRDefault="007C2A2B" w:rsidP="00DB38BE">
      <w:pPr>
        <w:pStyle w:val="Title2"/>
        <w:numPr>
          <w:ilvl w:val="0"/>
          <w:numId w:val="35"/>
        </w:numPr>
        <w:jc w:val="both"/>
        <w:rPr>
          <w:rFonts w:asciiTheme="majorHAnsi" w:hAnsiTheme="majorHAnsi" w:cstheme="majorHAnsi"/>
          <w:bCs/>
        </w:rPr>
      </w:pPr>
      <w:r w:rsidRPr="007C2A2B">
        <w:rPr>
          <w:rFonts w:asciiTheme="majorHAnsi" w:hAnsiTheme="majorHAnsi" w:cstheme="majorHAnsi"/>
          <w:bCs/>
        </w:rPr>
        <w:t>Deposit Amount</w:t>
      </w:r>
      <w:r w:rsidRPr="007C2A2B">
        <w:rPr>
          <w:rFonts w:asciiTheme="majorHAnsi" w:hAnsiTheme="majorHAnsi" w:cstheme="majorHAnsi"/>
          <w:bCs/>
        </w:rPr>
        <w:tab/>
      </w:r>
    </w:p>
    <w:p w14:paraId="6666B542" w14:textId="77777777" w:rsidR="00DB38BE" w:rsidRDefault="007C2A2B" w:rsidP="00DB38BE">
      <w:pPr>
        <w:pStyle w:val="Title2"/>
        <w:numPr>
          <w:ilvl w:val="0"/>
          <w:numId w:val="35"/>
        </w:numPr>
        <w:jc w:val="both"/>
        <w:rPr>
          <w:rFonts w:asciiTheme="majorHAnsi" w:hAnsiTheme="majorHAnsi" w:cstheme="majorHAnsi"/>
          <w:bCs/>
        </w:rPr>
      </w:pPr>
      <w:r w:rsidRPr="007C2A2B">
        <w:rPr>
          <w:rFonts w:asciiTheme="majorHAnsi" w:hAnsiTheme="majorHAnsi" w:cstheme="majorHAnsi"/>
          <w:bCs/>
        </w:rPr>
        <w:t>Preferred Color of Device</w:t>
      </w:r>
      <w:r w:rsidRPr="007C2A2B">
        <w:rPr>
          <w:rFonts w:asciiTheme="majorHAnsi" w:hAnsiTheme="majorHAnsi" w:cstheme="majorHAnsi"/>
          <w:bCs/>
        </w:rPr>
        <w:tab/>
      </w:r>
    </w:p>
    <w:p w14:paraId="1BD55AA8" w14:textId="77777777" w:rsidR="00DB38BE" w:rsidRDefault="007C2A2B" w:rsidP="00DB38BE">
      <w:pPr>
        <w:pStyle w:val="Title2"/>
        <w:numPr>
          <w:ilvl w:val="0"/>
          <w:numId w:val="35"/>
        </w:numPr>
        <w:jc w:val="both"/>
        <w:rPr>
          <w:rFonts w:asciiTheme="majorHAnsi" w:hAnsiTheme="majorHAnsi" w:cstheme="majorHAnsi"/>
          <w:bCs/>
        </w:rPr>
      </w:pPr>
      <w:r w:rsidRPr="007C2A2B">
        <w:rPr>
          <w:rFonts w:asciiTheme="majorHAnsi" w:hAnsiTheme="majorHAnsi" w:cstheme="majorHAnsi"/>
          <w:bCs/>
        </w:rPr>
        <w:t>Ice Cream Products Consumed Per Week</w:t>
      </w:r>
      <w:r w:rsidRPr="007C2A2B">
        <w:rPr>
          <w:rFonts w:asciiTheme="majorHAnsi" w:hAnsiTheme="majorHAnsi" w:cstheme="majorHAnsi"/>
          <w:bCs/>
        </w:rPr>
        <w:tab/>
      </w:r>
    </w:p>
    <w:p w14:paraId="1B0FB74A" w14:textId="77777777" w:rsidR="00DB38BE" w:rsidRDefault="007C2A2B" w:rsidP="00DB38BE">
      <w:pPr>
        <w:pStyle w:val="Title2"/>
        <w:numPr>
          <w:ilvl w:val="0"/>
          <w:numId w:val="35"/>
        </w:numPr>
        <w:jc w:val="both"/>
        <w:rPr>
          <w:rFonts w:asciiTheme="majorHAnsi" w:hAnsiTheme="majorHAnsi" w:cstheme="majorHAnsi"/>
          <w:bCs/>
        </w:rPr>
      </w:pPr>
      <w:r w:rsidRPr="007C2A2B">
        <w:rPr>
          <w:rFonts w:asciiTheme="majorHAnsi" w:hAnsiTheme="majorHAnsi" w:cstheme="majorHAnsi"/>
          <w:bCs/>
        </w:rPr>
        <w:t>Favorite Flavor Of Ice Cream</w:t>
      </w:r>
      <w:r w:rsidRPr="007C2A2B">
        <w:rPr>
          <w:rFonts w:asciiTheme="majorHAnsi" w:hAnsiTheme="majorHAnsi" w:cstheme="majorHAnsi"/>
          <w:bCs/>
        </w:rPr>
        <w:tab/>
      </w:r>
    </w:p>
    <w:p w14:paraId="5EF5B788" w14:textId="77777777" w:rsidR="00DB38BE" w:rsidRDefault="007C2A2B" w:rsidP="00DB38BE">
      <w:pPr>
        <w:pStyle w:val="Title2"/>
        <w:numPr>
          <w:ilvl w:val="0"/>
          <w:numId w:val="35"/>
        </w:numPr>
        <w:jc w:val="both"/>
        <w:rPr>
          <w:rFonts w:asciiTheme="majorHAnsi" w:hAnsiTheme="majorHAnsi" w:cstheme="majorHAnsi"/>
          <w:bCs/>
        </w:rPr>
      </w:pPr>
      <w:r w:rsidRPr="007C2A2B">
        <w:rPr>
          <w:rFonts w:asciiTheme="majorHAnsi" w:hAnsiTheme="majorHAnsi" w:cstheme="majorHAnsi"/>
          <w:bCs/>
        </w:rPr>
        <w:t>Donated To Kick Starter Before</w:t>
      </w:r>
      <w:r w:rsidRPr="007C2A2B">
        <w:rPr>
          <w:rFonts w:asciiTheme="majorHAnsi" w:hAnsiTheme="majorHAnsi" w:cstheme="majorHAnsi"/>
          <w:bCs/>
        </w:rPr>
        <w:tab/>
      </w:r>
    </w:p>
    <w:p w14:paraId="646B46A3" w14:textId="77777777" w:rsidR="00DB38BE" w:rsidRDefault="007C2A2B" w:rsidP="00DB38BE">
      <w:pPr>
        <w:pStyle w:val="Title2"/>
        <w:numPr>
          <w:ilvl w:val="0"/>
          <w:numId w:val="35"/>
        </w:numPr>
        <w:jc w:val="both"/>
        <w:rPr>
          <w:rFonts w:asciiTheme="majorHAnsi" w:hAnsiTheme="majorHAnsi" w:cstheme="majorHAnsi"/>
          <w:bCs/>
        </w:rPr>
      </w:pPr>
      <w:r w:rsidRPr="007C2A2B">
        <w:rPr>
          <w:rFonts w:asciiTheme="majorHAnsi" w:hAnsiTheme="majorHAnsi" w:cstheme="majorHAnsi"/>
          <w:bCs/>
        </w:rPr>
        <w:t>Household Income</w:t>
      </w:r>
      <w:r w:rsidRPr="007C2A2B">
        <w:rPr>
          <w:rFonts w:asciiTheme="majorHAnsi" w:hAnsiTheme="majorHAnsi" w:cstheme="majorHAnsi"/>
          <w:bCs/>
        </w:rPr>
        <w:tab/>
      </w:r>
    </w:p>
    <w:p w14:paraId="4542494D" w14:textId="77777777" w:rsidR="00DB38BE" w:rsidRDefault="007C2A2B" w:rsidP="00DB38BE">
      <w:pPr>
        <w:pStyle w:val="Title2"/>
        <w:numPr>
          <w:ilvl w:val="0"/>
          <w:numId w:val="35"/>
        </w:numPr>
        <w:jc w:val="both"/>
        <w:rPr>
          <w:rFonts w:asciiTheme="majorHAnsi" w:hAnsiTheme="majorHAnsi" w:cstheme="majorHAnsi"/>
          <w:bCs/>
        </w:rPr>
      </w:pPr>
      <w:r w:rsidRPr="007C2A2B">
        <w:rPr>
          <w:rFonts w:asciiTheme="majorHAnsi" w:hAnsiTheme="majorHAnsi" w:cstheme="majorHAnsi"/>
          <w:bCs/>
        </w:rPr>
        <w:t>Do you own a Keurig</w:t>
      </w:r>
      <w:r w:rsidRPr="007C2A2B">
        <w:rPr>
          <w:rFonts w:asciiTheme="majorHAnsi" w:hAnsiTheme="majorHAnsi" w:cstheme="majorHAnsi"/>
          <w:bCs/>
        </w:rPr>
        <w:tab/>
      </w:r>
    </w:p>
    <w:p w14:paraId="566830A5" w14:textId="0281B67B" w:rsidR="002D0E68" w:rsidRDefault="007C2A2B" w:rsidP="00DB38BE">
      <w:pPr>
        <w:pStyle w:val="Title2"/>
        <w:numPr>
          <w:ilvl w:val="0"/>
          <w:numId w:val="35"/>
        </w:numPr>
        <w:jc w:val="both"/>
        <w:rPr>
          <w:rFonts w:asciiTheme="majorHAnsi" w:hAnsiTheme="majorHAnsi" w:cstheme="majorHAnsi"/>
          <w:bCs/>
        </w:rPr>
      </w:pPr>
      <w:r w:rsidRPr="007C2A2B">
        <w:rPr>
          <w:rFonts w:asciiTheme="majorHAnsi" w:hAnsiTheme="majorHAnsi" w:cstheme="majorHAnsi"/>
          <w:bCs/>
        </w:rPr>
        <w:t>How many desserts do you eat a week</w:t>
      </w:r>
    </w:p>
    <w:p w14:paraId="679F54E8" w14:textId="0FEE592D" w:rsidR="002D0E68" w:rsidRPr="002D0E68" w:rsidRDefault="002D0E68" w:rsidP="00BB26D2">
      <w:pPr>
        <w:pStyle w:val="Title2"/>
        <w:jc w:val="both"/>
        <w:rPr>
          <w:rFonts w:asciiTheme="majorHAnsi" w:hAnsiTheme="majorHAnsi" w:cstheme="majorHAnsi"/>
          <w:b/>
        </w:rPr>
      </w:pPr>
      <w:r w:rsidRPr="002D0E68">
        <w:rPr>
          <w:rFonts w:asciiTheme="majorHAnsi" w:hAnsiTheme="majorHAnsi" w:cstheme="majorHAnsi"/>
          <w:b/>
        </w:rPr>
        <w:t xml:space="preserve">Was there missing data? Duplications? How clean was the data? </w:t>
      </w:r>
    </w:p>
    <w:p w14:paraId="4D493011" w14:textId="5FDCECD7" w:rsidR="009B4CA1" w:rsidRDefault="009B4CA1" w:rsidP="009B4CA1">
      <w:pPr>
        <w:pStyle w:val="Title2"/>
        <w:rPr>
          <w:rFonts w:asciiTheme="majorHAnsi" w:hAnsiTheme="majorHAnsi" w:cstheme="majorHAnsi"/>
          <w:bCs/>
        </w:rPr>
      </w:pPr>
      <w:r w:rsidRPr="009B4CA1">
        <w:rPr>
          <w:rFonts w:asciiTheme="majorHAnsi" w:hAnsiTheme="majorHAnsi" w:cstheme="majorHAnsi"/>
          <w:bCs/>
          <w:noProof/>
        </w:rPr>
        <w:drawing>
          <wp:inline distT="0" distB="0" distL="0" distR="0" wp14:anchorId="3976DC42" wp14:editId="2925EBA9">
            <wp:extent cx="1238384" cy="69971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1318" cy="7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D941" w14:textId="70F7BDC4" w:rsidR="002D0E68" w:rsidRDefault="005A2CE5" w:rsidP="00C57FE3">
      <w:pPr>
        <w:pStyle w:val="Title2"/>
        <w:ind w:firstLine="72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Yes</w:t>
      </w:r>
      <w:r w:rsidR="00C57FE3">
        <w:rPr>
          <w:rFonts w:asciiTheme="majorHAnsi" w:hAnsiTheme="majorHAnsi" w:cstheme="majorHAnsi"/>
          <w:bCs/>
        </w:rPr>
        <w:t>,</w:t>
      </w:r>
      <w:r>
        <w:rPr>
          <w:rFonts w:asciiTheme="majorHAnsi" w:hAnsiTheme="majorHAnsi" w:cstheme="majorHAnsi"/>
          <w:bCs/>
        </w:rPr>
        <w:t xml:space="preserve"> there is missing information in the 3 columns mainly “Deposit Amount”, “Ice Cream Products Consumed Per Week”, “Household Income”</w:t>
      </w:r>
      <w:r w:rsidR="007C237B">
        <w:rPr>
          <w:rFonts w:asciiTheme="majorHAnsi" w:hAnsiTheme="majorHAnsi" w:cstheme="majorHAnsi"/>
          <w:bCs/>
        </w:rPr>
        <w:t xml:space="preserve">. </w:t>
      </w:r>
      <w:r w:rsidR="00C64162">
        <w:rPr>
          <w:rFonts w:asciiTheme="majorHAnsi" w:hAnsiTheme="majorHAnsi" w:cstheme="majorHAnsi"/>
          <w:bCs/>
        </w:rPr>
        <w:t>Each of these columns ha</w:t>
      </w:r>
      <w:r w:rsidR="00294E85">
        <w:rPr>
          <w:rFonts w:asciiTheme="majorHAnsi" w:hAnsiTheme="majorHAnsi" w:cstheme="majorHAnsi"/>
          <w:bCs/>
        </w:rPr>
        <w:t>s</w:t>
      </w:r>
      <w:r w:rsidR="00C64162">
        <w:rPr>
          <w:rFonts w:asciiTheme="majorHAnsi" w:hAnsiTheme="majorHAnsi" w:cstheme="majorHAnsi"/>
          <w:bCs/>
        </w:rPr>
        <w:t xml:space="preserve"> 40, 104, and 4801 missing values respectively. Other than this the rest of the dataset looks clean. </w:t>
      </w:r>
      <w:r w:rsidR="00F66E01">
        <w:rPr>
          <w:rFonts w:asciiTheme="majorHAnsi" w:hAnsiTheme="majorHAnsi" w:cstheme="majorHAnsi"/>
          <w:bCs/>
        </w:rPr>
        <w:t>As the Household Income column has 48% of the missing values</w:t>
      </w:r>
      <w:r w:rsidR="00640B43">
        <w:rPr>
          <w:rFonts w:asciiTheme="majorHAnsi" w:hAnsiTheme="majorHAnsi" w:cstheme="majorHAnsi"/>
          <w:bCs/>
        </w:rPr>
        <w:t>. So, I am dropping this column. I also checked with the duplications if any but from the analysis</w:t>
      </w:r>
      <w:r w:rsidR="00294E85">
        <w:rPr>
          <w:rFonts w:asciiTheme="majorHAnsi" w:hAnsiTheme="majorHAnsi" w:cstheme="majorHAnsi"/>
          <w:bCs/>
        </w:rPr>
        <w:t>,</w:t>
      </w:r>
      <w:r w:rsidR="00640B43">
        <w:rPr>
          <w:rFonts w:asciiTheme="majorHAnsi" w:hAnsiTheme="majorHAnsi" w:cstheme="majorHAnsi"/>
          <w:bCs/>
        </w:rPr>
        <w:t xml:space="preserve"> there is no duplicate information. </w:t>
      </w:r>
    </w:p>
    <w:p w14:paraId="37B4FC80" w14:textId="46303621" w:rsidR="002D0E68" w:rsidRPr="002D0E68" w:rsidRDefault="002D0E68" w:rsidP="00BB26D2">
      <w:pPr>
        <w:pStyle w:val="Title2"/>
        <w:jc w:val="both"/>
        <w:rPr>
          <w:rFonts w:asciiTheme="majorHAnsi" w:hAnsiTheme="majorHAnsi" w:cstheme="majorHAnsi"/>
          <w:b/>
        </w:rPr>
      </w:pPr>
      <w:r w:rsidRPr="002D0E68">
        <w:rPr>
          <w:rFonts w:asciiTheme="majorHAnsi" w:hAnsiTheme="majorHAnsi" w:cstheme="majorHAnsi"/>
          <w:b/>
        </w:rPr>
        <w:t xml:space="preserve">Were there outliers or suspicious data? </w:t>
      </w:r>
    </w:p>
    <w:p w14:paraId="429958BE" w14:textId="511553E3" w:rsidR="002D0E68" w:rsidRDefault="00072DFD" w:rsidP="009012D8">
      <w:pPr>
        <w:pStyle w:val="Title2"/>
        <w:ind w:firstLine="720"/>
        <w:jc w:val="both"/>
        <w:rPr>
          <w:rFonts w:asciiTheme="majorHAnsi" w:hAnsiTheme="majorHAnsi" w:cstheme="majorHAnsi"/>
          <w:bCs/>
        </w:rPr>
      </w:pPr>
      <w:r w:rsidRPr="00072DFD">
        <w:rPr>
          <w:rFonts w:asciiTheme="majorHAnsi" w:hAnsiTheme="majorHAnsi" w:cstheme="majorHAnsi"/>
          <w:bCs/>
        </w:rPr>
        <w:t xml:space="preserve">Throughout this </w:t>
      </w:r>
      <w:r>
        <w:rPr>
          <w:rFonts w:asciiTheme="majorHAnsi" w:hAnsiTheme="majorHAnsi" w:cstheme="majorHAnsi"/>
          <w:bCs/>
        </w:rPr>
        <w:t>assignment, I have gone through the data analysis steps and observed very few data points as outliers. There are techniques to detect and remove the outliers like</w:t>
      </w:r>
      <w:r w:rsidR="006C085B">
        <w:rPr>
          <w:rFonts w:asciiTheme="majorHAnsi" w:hAnsiTheme="majorHAnsi" w:cstheme="majorHAnsi"/>
          <w:bCs/>
        </w:rPr>
        <w:t xml:space="preserve"> Boxplots, </w:t>
      </w:r>
      <w:r w:rsidR="006C085B">
        <w:rPr>
          <w:rFonts w:asciiTheme="majorHAnsi" w:hAnsiTheme="majorHAnsi" w:cstheme="majorHAnsi"/>
          <w:bCs/>
        </w:rPr>
        <w:lastRenderedPageBreak/>
        <w:t>Scatter Plots, IQR Scores, and Z-Scores</w:t>
      </w:r>
      <w:r w:rsidR="009012D8">
        <w:rPr>
          <w:rFonts w:asciiTheme="majorHAnsi" w:hAnsiTheme="majorHAnsi" w:cstheme="majorHAnsi"/>
          <w:bCs/>
        </w:rPr>
        <w:t xml:space="preserve">. As there are not many outliers in the </w:t>
      </w:r>
      <w:r w:rsidR="00040A87">
        <w:rPr>
          <w:rFonts w:asciiTheme="majorHAnsi" w:hAnsiTheme="majorHAnsi" w:cstheme="majorHAnsi"/>
          <w:bCs/>
        </w:rPr>
        <w:t>dataset,</w:t>
      </w:r>
      <w:r w:rsidR="009012D8">
        <w:rPr>
          <w:rFonts w:asciiTheme="majorHAnsi" w:hAnsiTheme="majorHAnsi" w:cstheme="majorHAnsi"/>
          <w:bCs/>
        </w:rPr>
        <w:t xml:space="preserve"> we will be not removing any of the data points and include them for further data analysis.</w:t>
      </w:r>
    </w:p>
    <w:p w14:paraId="576B8DFB" w14:textId="7DB86676" w:rsidR="00D21373" w:rsidRDefault="00D21373" w:rsidP="00D21373">
      <w:pPr>
        <w:pStyle w:val="Title2"/>
        <w:jc w:val="both"/>
        <w:rPr>
          <w:rFonts w:asciiTheme="majorHAnsi" w:hAnsiTheme="majorHAnsi" w:cstheme="majorHAnsi"/>
          <w:bCs/>
        </w:rPr>
      </w:pPr>
      <w:r w:rsidRPr="00D21373">
        <w:rPr>
          <w:rFonts w:asciiTheme="majorHAnsi" w:hAnsiTheme="majorHAnsi" w:cstheme="majorHAnsi"/>
          <w:bCs/>
          <w:noProof/>
        </w:rPr>
        <w:drawing>
          <wp:inline distT="0" distB="0" distL="0" distR="0" wp14:anchorId="032376B0" wp14:editId="7E8226E0">
            <wp:extent cx="1844703" cy="1194099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8812" cy="12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258" w:rsidRPr="00CA0258">
        <w:rPr>
          <w:noProof/>
        </w:rPr>
        <w:t xml:space="preserve"> </w:t>
      </w:r>
      <w:r w:rsidR="00CA0258">
        <w:rPr>
          <w:noProof/>
        </w:rPr>
        <w:t xml:space="preserve"> </w:t>
      </w:r>
      <w:r w:rsidR="00CA0258" w:rsidRPr="00CA0258">
        <w:rPr>
          <w:rFonts w:asciiTheme="majorHAnsi" w:hAnsiTheme="majorHAnsi" w:cstheme="majorHAnsi"/>
          <w:bCs/>
          <w:noProof/>
        </w:rPr>
        <w:drawing>
          <wp:inline distT="0" distB="0" distL="0" distR="0" wp14:anchorId="44A9F89F" wp14:editId="7C59F6A0">
            <wp:extent cx="1836751" cy="117536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1731" cy="124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258">
        <w:rPr>
          <w:noProof/>
        </w:rPr>
        <w:t xml:space="preserve"> </w:t>
      </w:r>
      <w:r w:rsidRPr="00D21373">
        <w:rPr>
          <w:rFonts w:asciiTheme="majorHAnsi" w:hAnsiTheme="majorHAnsi" w:cstheme="majorHAnsi"/>
          <w:bCs/>
          <w:noProof/>
        </w:rPr>
        <w:drawing>
          <wp:inline distT="0" distB="0" distL="0" distR="0" wp14:anchorId="26BC805F" wp14:editId="59386664">
            <wp:extent cx="1860553" cy="1160891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0647" cy="11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9E3F" w14:textId="50957B30" w:rsidR="002D0E68" w:rsidRDefault="002D0E68" w:rsidP="00BB26D2">
      <w:pPr>
        <w:pStyle w:val="Title2"/>
        <w:jc w:val="both"/>
        <w:rPr>
          <w:rFonts w:asciiTheme="majorHAnsi" w:hAnsiTheme="majorHAnsi" w:cstheme="majorHAnsi"/>
          <w:b/>
        </w:rPr>
      </w:pPr>
      <w:r w:rsidRPr="002D0E68">
        <w:rPr>
          <w:rFonts w:asciiTheme="majorHAnsi" w:hAnsiTheme="majorHAnsi" w:cstheme="majorHAnsi"/>
          <w:b/>
        </w:rPr>
        <w:t xml:space="preserve">What did you find? What intrigued you about the data? Why does that matter? </w:t>
      </w:r>
    </w:p>
    <w:p w14:paraId="11A3B1B3" w14:textId="4FE4CF4E" w:rsidR="00100238" w:rsidRPr="00100238" w:rsidRDefault="00100238" w:rsidP="00100238">
      <w:pPr>
        <w:pStyle w:val="Title2"/>
        <w:rPr>
          <w:rFonts w:asciiTheme="majorHAnsi" w:hAnsiTheme="majorHAnsi" w:cstheme="majorHAnsi"/>
          <w:bCs/>
        </w:rPr>
      </w:pPr>
      <w:r w:rsidRPr="004268BD">
        <w:rPr>
          <w:rFonts w:asciiTheme="majorHAnsi" w:hAnsiTheme="majorHAnsi" w:cstheme="majorHAnsi"/>
          <w:bCs/>
          <w:noProof/>
        </w:rPr>
        <w:drawing>
          <wp:inline distT="0" distB="0" distL="0" distR="0" wp14:anchorId="17F1D4C8" wp14:editId="253DBA3B">
            <wp:extent cx="1338067" cy="12769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143" cy="129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44CC" w14:textId="0CA6197F" w:rsidR="002D0E68" w:rsidRDefault="00C825C8" w:rsidP="00BB26D2">
      <w:pPr>
        <w:pStyle w:val="Title2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  <w:t xml:space="preserve">I have found </w:t>
      </w:r>
      <w:r w:rsidR="00294E85">
        <w:rPr>
          <w:rFonts w:asciiTheme="majorHAnsi" w:hAnsiTheme="majorHAnsi" w:cstheme="majorHAnsi"/>
          <w:bCs/>
        </w:rPr>
        <w:t xml:space="preserve">a </w:t>
      </w:r>
      <w:r>
        <w:rPr>
          <w:rFonts w:asciiTheme="majorHAnsi" w:hAnsiTheme="majorHAnsi" w:cstheme="majorHAnsi"/>
          <w:bCs/>
        </w:rPr>
        <w:t>couple of interesting analys</w:t>
      </w:r>
      <w:r w:rsidR="00294E85">
        <w:rPr>
          <w:rFonts w:asciiTheme="majorHAnsi" w:hAnsiTheme="majorHAnsi" w:cstheme="majorHAnsi"/>
          <w:bCs/>
        </w:rPr>
        <w:t>e</w:t>
      </w:r>
      <w:r>
        <w:rPr>
          <w:rFonts w:asciiTheme="majorHAnsi" w:hAnsiTheme="majorHAnsi" w:cstheme="majorHAnsi"/>
          <w:bCs/>
        </w:rPr>
        <w:t>s from the dataset. 48% of the Household Income column has no values</w:t>
      </w:r>
      <w:r w:rsidR="00D70DFF">
        <w:rPr>
          <w:rFonts w:asciiTheme="majorHAnsi" w:hAnsiTheme="majorHAnsi" w:cstheme="majorHAnsi"/>
          <w:bCs/>
        </w:rPr>
        <w:t xml:space="preserve"> so I have removed that column. This gave me a broader approach to dive deep into the EDA.</w:t>
      </w:r>
      <w:r w:rsidR="00DC3C14">
        <w:rPr>
          <w:rFonts w:asciiTheme="majorHAnsi" w:hAnsiTheme="majorHAnsi" w:cstheme="majorHAnsi"/>
          <w:bCs/>
        </w:rPr>
        <w:t xml:space="preserve"> I have imputed the Deposit Amount Column with the mode value and the missing values are filled with it i.e., 100. Similarly, I have imputed the Ice Cream Product Consumed Per Week Column with the mean</w:t>
      </w:r>
      <w:r w:rsidR="00B95852">
        <w:rPr>
          <w:rFonts w:asciiTheme="majorHAnsi" w:hAnsiTheme="majorHAnsi" w:cstheme="majorHAnsi"/>
          <w:bCs/>
        </w:rPr>
        <w:t xml:space="preserve"> values of it and rounded </w:t>
      </w:r>
      <w:r w:rsidR="00294E85">
        <w:rPr>
          <w:rFonts w:asciiTheme="majorHAnsi" w:hAnsiTheme="majorHAnsi" w:cstheme="majorHAnsi"/>
          <w:bCs/>
        </w:rPr>
        <w:t xml:space="preserve">it </w:t>
      </w:r>
      <w:r w:rsidR="00B95852">
        <w:rPr>
          <w:rFonts w:asciiTheme="majorHAnsi" w:hAnsiTheme="majorHAnsi" w:cstheme="majorHAnsi"/>
          <w:bCs/>
        </w:rPr>
        <w:t>off to 2 decimals. After performing these steps, I have checked for the null values and found out to be nothing.</w:t>
      </w:r>
      <w:r w:rsidR="004058C8">
        <w:rPr>
          <w:rFonts w:asciiTheme="majorHAnsi" w:hAnsiTheme="majorHAnsi" w:cstheme="majorHAnsi"/>
          <w:bCs/>
        </w:rPr>
        <w:t xml:space="preserve"> I have included only numeric data types to plot a histogram and see the </w:t>
      </w:r>
      <w:r w:rsidR="004B76DC">
        <w:rPr>
          <w:rFonts w:asciiTheme="majorHAnsi" w:hAnsiTheme="majorHAnsi" w:cstheme="majorHAnsi"/>
          <w:bCs/>
        </w:rPr>
        <w:t xml:space="preserve">frequencies of the columns. Also, done some descriptive analysis to observe the count, mean, std, min, 25%, 50%, 75%, and max values for these 3 columns. </w:t>
      </w:r>
    </w:p>
    <w:p w14:paraId="10A251C8" w14:textId="6CA9BDAC" w:rsidR="00E22F57" w:rsidRDefault="004B76DC" w:rsidP="00BB26D2">
      <w:pPr>
        <w:pStyle w:val="Title2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</w:r>
      <w:r w:rsidR="00621DE6">
        <w:rPr>
          <w:rFonts w:asciiTheme="majorHAnsi" w:hAnsiTheme="majorHAnsi" w:cstheme="majorHAnsi"/>
          <w:bCs/>
        </w:rPr>
        <w:t xml:space="preserve">Also, I have observed this data how is distributed over the Scatter plots and found out to be </w:t>
      </w:r>
      <w:r w:rsidR="00294E85">
        <w:rPr>
          <w:rFonts w:asciiTheme="majorHAnsi" w:hAnsiTheme="majorHAnsi" w:cstheme="majorHAnsi"/>
          <w:bCs/>
        </w:rPr>
        <w:t>fewer</w:t>
      </w:r>
      <w:r w:rsidR="00621DE6">
        <w:rPr>
          <w:rFonts w:asciiTheme="majorHAnsi" w:hAnsiTheme="majorHAnsi" w:cstheme="majorHAnsi"/>
          <w:bCs/>
        </w:rPr>
        <w:t xml:space="preserve"> outliers. </w:t>
      </w:r>
      <w:r w:rsidR="0086712F">
        <w:rPr>
          <w:rFonts w:asciiTheme="majorHAnsi" w:hAnsiTheme="majorHAnsi" w:cstheme="majorHAnsi"/>
          <w:bCs/>
        </w:rPr>
        <w:t xml:space="preserve">Used a </w:t>
      </w:r>
      <w:r w:rsidR="00465837" w:rsidRPr="0086712F">
        <w:rPr>
          <w:rFonts w:asciiTheme="majorHAnsi" w:hAnsiTheme="majorHAnsi" w:cstheme="majorHAnsi"/>
          <w:bCs/>
        </w:rPr>
        <w:t>Pair plot</w:t>
      </w:r>
      <w:r w:rsidR="0086712F">
        <w:rPr>
          <w:rFonts w:asciiTheme="majorHAnsi" w:hAnsiTheme="majorHAnsi" w:cstheme="majorHAnsi"/>
          <w:bCs/>
        </w:rPr>
        <w:t xml:space="preserve"> to visualize the data to interpret the connection between the </w:t>
      </w:r>
      <w:r w:rsidR="00B16756">
        <w:rPr>
          <w:rFonts w:asciiTheme="majorHAnsi" w:hAnsiTheme="majorHAnsi" w:cstheme="majorHAnsi"/>
          <w:bCs/>
        </w:rPr>
        <w:t xml:space="preserve">continuous or categorical variables. It </w:t>
      </w:r>
      <w:r w:rsidR="00294E85">
        <w:rPr>
          <w:rFonts w:asciiTheme="majorHAnsi" w:hAnsiTheme="majorHAnsi" w:cstheme="majorHAnsi"/>
          <w:bCs/>
        </w:rPr>
        <w:t>allows me</w:t>
      </w:r>
      <w:r w:rsidR="00B16756">
        <w:rPr>
          <w:rFonts w:asciiTheme="majorHAnsi" w:hAnsiTheme="majorHAnsi" w:cstheme="majorHAnsi"/>
          <w:bCs/>
        </w:rPr>
        <w:t xml:space="preserve"> to visualize bivariate distributions in the dataset</w:t>
      </w:r>
      <w:r w:rsidR="00760BB9">
        <w:rPr>
          <w:rFonts w:asciiTheme="majorHAnsi" w:hAnsiTheme="majorHAnsi" w:cstheme="majorHAnsi"/>
          <w:bCs/>
        </w:rPr>
        <w:t xml:space="preserve">. </w:t>
      </w:r>
    </w:p>
    <w:p w14:paraId="23EA22CA" w14:textId="5A8CB194" w:rsidR="00E22F57" w:rsidRDefault="00E22F57" w:rsidP="00BB26D2">
      <w:pPr>
        <w:pStyle w:val="Title2"/>
        <w:jc w:val="both"/>
        <w:rPr>
          <w:rFonts w:asciiTheme="majorHAnsi" w:hAnsiTheme="majorHAnsi" w:cstheme="majorHAnsi"/>
          <w:bCs/>
        </w:rPr>
      </w:pPr>
      <w:r w:rsidRPr="00E22F57">
        <w:rPr>
          <w:rFonts w:asciiTheme="majorHAnsi" w:hAnsiTheme="majorHAnsi" w:cstheme="majorHAnsi"/>
          <w:bCs/>
          <w:noProof/>
        </w:rPr>
        <w:lastRenderedPageBreak/>
        <w:drawing>
          <wp:inline distT="0" distB="0" distL="0" distR="0" wp14:anchorId="0AE738A5" wp14:editId="089DF2AA">
            <wp:extent cx="1884583" cy="156640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2944" cy="158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Cs/>
        </w:rPr>
        <w:t xml:space="preserve"> </w:t>
      </w:r>
      <w:r w:rsidRPr="00E22F57">
        <w:rPr>
          <w:rFonts w:asciiTheme="majorHAnsi" w:hAnsiTheme="majorHAnsi" w:cstheme="majorHAnsi"/>
          <w:bCs/>
          <w:noProof/>
        </w:rPr>
        <w:drawing>
          <wp:inline distT="0" distB="0" distL="0" distR="0" wp14:anchorId="18248248" wp14:editId="13A976CB">
            <wp:extent cx="1827869" cy="160616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9791" cy="163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Cs/>
        </w:rPr>
        <w:t xml:space="preserve"> </w:t>
      </w:r>
      <w:r w:rsidRPr="00E22F57">
        <w:rPr>
          <w:rFonts w:asciiTheme="majorHAnsi" w:hAnsiTheme="majorHAnsi" w:cstheme="majorHAnsi"/>
          <w:bCs/>
          <w:noProof/>
        </w:rPr>
        <w:drawing>
          <wp:inline distT="0" distB="0" distL="0" distR="0" wp14:anchorId="3B38B1B7" wp14:editId="04342218">
            <wp:extent cx="1860605" cy="1574358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9737" cy="159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0BF7" w14:textId="527B9362" w:rsidR="00F65828" w:rsidRDefault="00760BB9" w:rsidP="00E22F57">
      <w:pPr>
        <w:pStyle w:val="Title2"/>
        <w:ind w:firstLine="72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Then, I have used the correlation plot to indicate the data points that lie no linear correlation </w:t>
      </w:r>
      <w:r w:rsidR="00B979A4">
        <w:rPr>
          <w:rFonts w:asciiTheme="majorHAnsi" w:hAnsiTheme="majorHAnsi" w:cstheme="majorHAnsi"/>
          <w:bCs/>
        </w:rPr>
        <w:t>between two variables and to indicate a positive linear correlation between the 2 variables.</w:t>
      </w:r>
      <w:r w:rsidR="008060ED">
        <w:rPr>
          <w:rFonts w:asciiTheme="majorHAnsi" w:hAnsiTheme="majorHAnsi" w:cstheme="majorHAnsi"/>
          <w:bCs/>
        </w:rPr>
        <w:t xml:space="preserve"> Identified the number of values with yes and no in the </w:t>
      </w:r>
      <w:r w:rsidR="00101051">
        <w:rPr>
          <w:rFonts w:asciiTheme="majorHAnsi" w:hAnsiTheme="majorHAnsi" w:cstheme="majorHAnsi"/>
          <w:bCs/>
        </w:rPr>
        <w:t xml:space="preserve">Donated to Kick Starter Before column and found out that 67.56% of them have donated to the Kick Starter. Also, I have identified that 81.36% </w:t>
      </w:r>
      <w:r w:rsidR="00CC2BA5">
        <w:rPr>
          <w:rFonts w:asciiTheme="majorHAnsi" w:hAnsiTheme="majorHAnsi" w:cstheme="majorHAnsi"/>
          <w:bCs/>
        </w:rPr>
        <w:t>own a Keurig.</w:t>
      </w:r>
      <w:r w:rsidR="00A55B91">
        <w:rPr>
          <w:rFonts w:asciiTheme="majorHAnsi" w:hAnsiTheme="majorHAnsi" w:cstheme="majorHAnsi"/>
          <w:bCs/>
        </w:rPr>
        <w:t xml:space="preserve"> </w:t>
      </w:r>
      <w:r w:rsidR="00684AF8">
        <w:rPr>
          <w:rFonts w:asciiTheme="majorHAnsi" w:hAnsiTheme="majorHAnsi" w:cstheme="majorHAnsi"/>
          <w:bCs/>
        </w:rPr>
        <w:t xml:space="preserve">Used </w:t>
      </w:r>
      <w:proofErr w:type="spellStart"/>
      <w:r w:rsidR="00465837">
        <w:rPr>
          <w:rFonts w:asciiTheme="majorHAnsi" w:hAnsiTheme="majorHAnsi" w:cstheme="majorHAnsi"/>
          <w:bCs/>
        </w:rPr>
        <w:t>Seaborn’</w:t>
      </w:r>
      <w:r w:rsidR="007A00C3">
        <w:rPr>
          <w:rFonts w:asciiTheme="majorHAnsi" w:hAnsiTheme="majorHAnsi" w:cstheme="majorHAnsi"/>
          <w:bCs/>
        </w:rPr>
        <w:t>s</w:t>
      </w:r>
      <w:proofErr w:type="spellEnd"/>
      <w:r w:rsidR="00465837">
        <w:rPr>
          <w:rFonts w:asciiTheme="majorHAnsi" w:hAnsiTheme="majorHAnsi" w:cstheme="majorHAnsi"/>
          <w:bCs/>
        </w:rPr>
        <w:t xml:space="preserve"> </w:t>
      </w:r>
      <w:r w:rsidR="00684AF8">
        <w:rPr>
          <w:rFonts w:asciiTheme="majorHAnsi" w:hAnsiTheme="majorHAnsi" w:cstheme="majorHAnsi"/>
          <w:bCs/>
        </w:rPr>
        <w:t>heatmap to</w:t>
      </w:r>
      <w:r w:rsidR="007D037B">
        <w:rPr>
          <w:rFonts w:asciiTheme="majorHAnsi" w:hAnsiTheme="majorHAnsi" w:cstheme="majorHAnsi"/>
          <w:bCs/>
        </w:rPr>
        <w:t xml:space="preserve"> observe the preferred color of the device by gender. And, in th</w:t>
      </w:r>
      <w:r w:rsidR="008F4729">
        <w:rPr>
          <w:rFonts w:asciiTheme="majorHAnsi" w:hAnsiTheme="majorHAnsi" w:cstheme="majorHAnsi"/>
          <w:bCs/>
        </w:rPr>
        <w:t>is</w:t>
      </w:r>
      <w:r w:rsidR="007D037B">
        <w:rPr>
          <w:rFonts w:asciiTheme="majorHAnsi" w:hAnsiTheme="majorHAnsi" w:cstheme="majorHAnsi"/>
          <w:bCs/>
        </w:rPr>
        <w:t xml:space="preserve"> column</w:t>
      </w:r>
      <w:r w:rsidR="00294E85">
        <w:rPr>
          <w:rFonts w:asciiTheme="majorHAnsi" w:hAnsiTheme="majorHAnsi" w:cstheme="majorHAnsi"/>
          <w:bCs/>
        </w:rPr>
        <w:t>,</w:t>
      </w:r>
      <w:r w:rsidR="007D037B">
        <w:rPr>
          <w:rFonts w:asciiTheme="majorHAnsi" w:hAnsiTheme="majorHAnsi" w:cstheme="majorHAnsi"/>
          <w:bCs/>
        </w:rPr>
        <w:t xml:space="preserve"> there are 6 categories in which </w:t>
      </w:r>
      <w:r w:rsidR="00294E85">
        <w:rPr>
          <w:rFonts w:asciiTheme="majorHAnsi" w:hAnsiTheme="majorHAnsi" w:cstheme="majorHAnsi"/>
          <w:bCs/>
        </w:rPr>
        <w:t xml:space="preserve">the </w:t>
      </w:r>
      <w:r w:rsidR="007D037B">
        <w:rPr>
          <w:rFonts w:asciiTheme="majorHAnsi" w:hAnsiTheme="majorHAnsi" w:cstheme="majorHAnsi"/>
          <w:bCs/>
        </w:rPr>
        <w:t>No Preference category ha</w:t>
      </w:r>
      <w:r w:rsidR="008F4729">
        <w:rPr>
          <w:rFonts w:asciiTheme="majorHAnsi" w:hAnsiTheme="majorHAnsi" w:cstheme="majorHAnsi"/>
          <w:bCs/>
        </w:rPr>
        <w:t xml:space="preserve">s females with </w:t>
      </w:r>
      <w:r w:rsidR="00705F1F">
        <w:rPr>
          <w:rFonts w:asciiTheme="majorHAnsi" w:hAnsiTheme="majorHAnsi" w:cstheme="majorHAnsi"/>
          <w:bCs/>
        </w:rPr>
        <w:t xml:space="preserve">0.68 whether they have donated before or not. </w:t>
      </w:r>
    </w:p>
    <w:p w14:paraId="23A63A04" w14:textId="3B0C7EB3" w:rsidR="00F65828" w:rsidRDefault="00F65828" w:rsidP="00F65828">
      <w:pPr>
        <w:pStyle w:val="Title2"/>
        <w:rPr>
          <w:rFonts w:asciiTheme="majorHAnsi" w:hAnsiTheme="majorHAnsi" w:cstheme="majorHAnsi"/>
          <w:bCs/>
        </w:rPr>
      </w:pPr>
      <w:r w:rsidRPr="0090783E">
        <w:rPr>
          <w:rFonts w:asciiTheme="majorHAnsi" w:hAnsiTheme="majorHAnsi" w:cstheme="majorHAnsi"/>
          <w:bCs/>
          <w:noProof/>
        </w:rPr>
        <w:drawing>
          <wp:inline distT="0" distB="0" distL="0" distR="0" wp14:anchorId="69656B4C" wp14:editId="72D22D61">
            <wp:extent cx="2901950" cy="18878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389" cy="190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874E" w14:textId="67D61EAE" w:rsidR="0090783E" w:rsidRDefault="00705F1F" w:rsidP="00F65828">
      <w:pPr>
        <w:pStyle w:val="Title2"/>
        <w:ind w:firstLine="72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Also, I have utilized a</w:t>
      </w:r>
      <w:r w:rsidR="00B1381A">
        <w:rPr>
          <w:rFonts w:asciiTheme="majorHAnsi" w:hAnsiTheme="majorHAnsi" w:cstheme="majorHAnsi"/>
          <w:bCs/>
        </w:rPr>
        <w:t xml:space="preserve"> library called “AutoViz’ which is mainly perform</w:t>
      </w:r>
      <w:r w:rsidR="00294E85">
        <w:rPr>
          <w:rFonts w:asciiTheme="majorHAnsi" w:hAnsiTheme="majorHAnsi" w:cstheme="majorHAnsi"/>
          <w:bCs/>
        </w:rPr>
        <w:t>ed</w:t>
      </w:r>
      <w:r w:rsidR="00B1381A">
        <w:rPr>
          <w:rFonts w:asciiTheme="majorHAnsi" w:hAnsiTheme="majorHAnsi" w:cstheme="majorHAnsi"/>
          <w:bCs/>
        </w:rPr>
        <w:t xml:space="preserve"> Automatic Visualizations of any dataset instantly.</w:t>
      </w:r>
      <w:r w:rsidR="001D1337">
        <w:rPr>
          <w:rFonts w:asciiTheme="majorHAnsi" w:hAnsiTheme="majorHAnsi" w:cstheme="majorHAnsi"/>
          <w:bCs/>
        </w:rPr>
        <w:t xml:space="preserve"> For this, we need to initiate the library and feed with respective parameters</w:t>
      </w:r>
      <w:r w:rsidR="00F2734E">
        <w:rPr>
          <w:rFonts w:asciiTheme="majorHAnsi" w:hAnsiTheme="majorHAnsi" w:cstheme="majorHAnsi"/>
          <w:bCs/>
        </w:rPr>
        <w:t xml:space="preserve"> to automatically start visualizing the entire dataset. It generates quick Visualizations that are ready to observe and make strategic decisions with insights provided.</w:t>
      </w:r>
    </w:p>
    <w:p w14:paraId="723E7314" w14:textId="6085E857" w:rsidR="00F65828" w:rsidRDefault="00F65828" w:rsidP="0090783E">
      <w:pPr>
        <w:pStyle w:val="Title2"/>
        <w:rPr>
          <w:rFonts w:asciiTheme="majorHAnsi" w:hAnsiTheme="majorHAnsi" w:cstheme="majorHAnsi"/>
          <w:bCs/>
        </w:rPr>
      </w:pPr>
      <w:r w:rsidRPr="00F65828">
        <w:rPr>
          <w:rFonts w:asciiTheme="majorHAnsi" w:hAnsiTheme="majorHAnsi" w:cstheme="majorHAnsi"/>
          <w:bCs/>
          <w:noProof/>
        </w:rPr>
        <w:lastRenderedPageBreak/>
        <w:drawing>
          <wp:inline distT="0" distB="0" distL="0" distR="0" wp14:anchorId="0C2F4A9E" wp14:editId="71744D09">
            <wp:extent cx="1908921" cy="1290583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9412" cy="130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2865" w14:textId="77777777" w:rsidR="00813A01" w:rsidRDefault="002D0E68" w:rsidP="00813A01">
      <w:pPr>
        <w:pStyle w:val="Title2"/>
        <w:jc w:val="both"/>
        <w:rPr>
          <w:rFonts w:asciiTheme="majorHAnsi" w:hAnsiTheme="majorHAnsi" w:cstheme="majorHAnsi"/>
          <w:b/>
        </w:rPr>
      </w:pPr>
      <w:r w:rsidRPr="002D0E68">
        <w:rPr>
          <w:rFonts w:asciiTheme="majorHAnsi" w:hAnsiTheme="majorHAnsi" w:cstheme="majorHAnsi"/>
          <w:b/>
        </w:rPr>
        <w:t>What would your proposed next steps be? How do you plan to approach the cleansing of the data</w:t>
      </w:r>
      <w:r w:rsidR="00040A87">
        <w:rPr>
          <w:rFonts w:asciiTheme="majorHAnsi" w:hAnsiTheme="majorHAnsi" w:cstheme="majorHAnsi"/>
          <w:b/>
        </w:rPr>
        <w:t>?</w:t>
      </w:r>
    </w:p>
    <w:p w14:paraId="2B5DA658" w14:textId="27611D54" w:rsidR="00753ABE" w:rsidRDefault="000C5CD0" w:rsidP="00813A01">
      <w:pPr>
        <w:pStyle w:val="Title2"/>
        <w:ind w:firstLine="72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 am looking forward to implement</w:t>
      </w:r>
      <w:r w:rsidR="00294E85">
        <w:rPr>
          <w:rFonts w:asciiTheme="majorHAnsi" w:hAnsiTheme="majorHAnsi" w:cstheme="majorHAnsi"/>
          <w:bCs/>
        </w:rPr>
        <w:t>ing</w:t>
      </w:r>
      <w:r>
        <w:rPr>
          <w:rFonts w:asciiTheme="majorHAnsi" w:hAnsiTheme="majorHAnsi" w:cstheme="majorHAnsi"/>
          <w:bCs/>
        </w:rPr>
        <w:t xml:space="preserve"> and check other data columns and then perform some exploratory data analysis. After this is done, I will be working on the </w:t>
      </w:r>
      <w:r w:rsidR="00B71266">
        <w:rPr>
          <w:rFonts w:asciiTheme="majorHAnsi" w:hAnsiTheme="majorHAnsi" w:cstheme="majorHAnsi"/>
          <w:bCs/>
        </w:rPr>
        <w:t xml:space="preserve">data cleaning techniques like Scatter, Box, and IQR Scores plots to identify the outliers if any. Also, drop/ impute the necessary columns with appropriate statistics. Once this </w:t>
      </w:r>
      <w:r w:rsidR="00294E85">
        <w:rPr>
          <w:rFonts w:asciiTheme="majorHAnsi" w:hAnsiTheme="majorHAnsi" w:cstheme="majorHAnsi"/>
          <w:bCs/>
        </w:rPr>
        <w:t xml:space="preserve">is </w:t>
      </w:r>
      <w:r w:rsidR="00B71266">
        <w:rPr>
          <w:rFonts w:asciiTheme="majorHAnsi" w:hAnsiTheme="majorHAnsi" w:cstheme="majorHAnsi"/>
          <w:bCs/>
        </w:rPr>
        <w:t xml:space="preserve">done, I will </w:t>
      </w:r>
      <w:r w:rsidR="007E18A0">
        <w:rPr>
          <w:rFonts w:asciiTheme="majorHAnsi" w:hAnsiTheme="majorHAnsi" w:cstheme="majorHAnsi"/>
          <w:bCs/>
        </w:rPr>
        <w:t xml:space="preserve">merge the learnings of Data Cleansing, EDA, and Data Modeling and utilize some ML Models to interpret the data insights. Mostly, I will be using classification models like Logistic Regression, Decision Trees, </w:t>
      </w:r>
      <w:r w:rsidR="00813A01">
        <w:rPr>
          <w:rFonts w:asciiTheme="majorHAnsi" w:hAnsiTheme="majorHAnsi" w:cstheme="majorHAnsi"/>
          <w:bCs/>
        </w:rPr>
        <w:t>Gradient Boosting, etc.</w:t>
      </w:r>
    </w:p>
    <w:p w14:paraId="53AEF5D5" w14:textId="5441E4E4" w:rsidR="0085221A" w:rsidRPr="0085221A" w:rsidRDefault="00612819" w:rsidP="00813A01">
      <w:pPr>
        <w:pStyle w:val="Title2"/>
        <w:ind w:firstLine="72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Also, w</w:t>
      </w:r>
      <w:r w:rsidR="0085221A" w:rsidRPr="0085221A">
        <w:rPr>
          <w:rFonts w:asciiTheme="majorHAnsi" w:hAnsiTheme="majorHAnsi" w:cstheme="majorHAnsi"/>
          <w:bCs/>
        </w:rPr>
        <w:t>e should be capable of classifying our data integrity standards and also our industry requirements to</w:t>
      </w:r>
      <w:r>
        <w:rPr>
          <w:rFonts w:asciiTheme="majorHAnsi" w:hAnsiTheme="majorHAnsi" w:cstheme="majorHAnsi"/>
          <w:bCs/>
        </w:rPr>
        <w:t xml:space="preserve"> be able to</w:t>
      </w:r>
      <w:r w:rsidR="0085221A" w:rsidRPr="0085221A">
        <w:rPr>
          <w:rFonts w:asciiTheme="majorHAnsi" w:hAnsiTheme="majorHAnsi" w:cstheme="majorHAnsi"/>
          <w:bCs/>
        </w:rPr>
        <w:t xml:space="preserve"> link data quality problems to industries</w:t>
      </w:r>
      <w:r>
        <w:rPr>
          <w:rFonts w:asciiTheme="majorHAnsi" w:hAnsiTheme="majorHAnsi" w:cstheme="majorHAnsi"/>
          <w:bCs/>
        </w:rPr>
        <w:t>'</w:t>
      </w:r>
      <w:r w:rsidR="0085221A" w:rsidRPr="0085221A">
        <w:rPr>
          <w:rFonts w:asciiTheme="majorHAnsi" w:hAnsiTheme="majorHAnsi" w:cstheme="majorHAnsi"/>
          <w:bCs/>
        </w:rPr>
        <w:t xml:space="preserve"> </w:t>
      </w:r>
      <w:r w:rsidR="0085221A">
        <w:rPr>
          <w:rFonts w:asciiTheme="majorHAnsi" w:hAnsiTheme="majorHAnsi" w:cstheme="majorHAnsi"/>
          <w:bCs/>
        </w:rPr>
        <w:t>need</w:t>
      </w:r>
      <w:r w:rsidR="0085221A" w:rsidRPr="0085221A">
        <w:rPr>
          <w:rFonts w:asciiTheme="majorHAnsi" w:hAnsiTheme="majorHAnsi" w:cstheme="majorHAnsi"/>
          <w:bCs/>
        </w:rPr>
        <w:t>.</w:t>
      </w:r>
    </w:p>
    <w:p w14:paraId="1209EC81" w14:textId="4373D533" w:rsidR="00CB43C6" w:rsidRPr="00D2085E" w:rsidRDefault="00D2085E" w:rsidP="00385BA7">
      <w:pPr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085E"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14:paraId="4DC6EE47" w14:textId="0D6674EB" w:rsidR="00D2085E" w:rsidRPr="00385BA7" w:rsidRDefault="00D2085E" w:rsidP="00385BA7">
      <w:pPr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D2085E">
        <w:rPr>
          <w:rFonts w:ascii="Times New Roman" w:hAnsi="Times New Roman" w:cs="Times New Roman"/>
        </w:rPr>
        <w:t>Pandas documentation. pandas documentation - pandas 1.3.3 documentation. (n.d.). Retrieved October 1, 2021, from https://pandas.pydata.org/docs/</w:t>
      </w:r>
    </w:p>
    <w:sectPr w:rsidR="00D2085E" w:rsidRPr="00385BA7">
      <w:headerReference w:type="default" r:id="rId21"/>
      <w:headerReference w:type="first" r:id="rId2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7F303" w14:textId="77777777" w:rsidR="004E63E1" w:rsidRDefault="004E63E1">
      <w:pPr>
        <w:spacing w:line="240" w:lineRule="auto"/>
      </w:pPr>
      <w:r>
        <w:separator/>
      </w:r>
    </w:p>
    <w:p w14:paraId="10F2846C" w14:textId="77777777" w:rsidR="004E63E1" w:rsidRDefault="004E63E1"/>
  </w:endnote>
  <w:endnote w:type="continuationSeparator" w:id="0">
    <w:p w14:paraId="1523C960" w14:textId="77777777" w:rsidR="004E63E1" w:rsidRDefault="004E63E1">
      <w:pPr>
        <w:spacing w:line="240" w:lineRule="auto"/>
      </w:pPr>
      <w:r>
        <w:continuationSeparator/>
      </w:r>
    </w:p>
    <w:p w14:paraId="18F13547" w14:textId="77777777" w:rsidR="004E63E1" w:rsidRDefault="004E63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89094" w14:textId="77777777" w:rsidR="004E63E1" w:rsidRDefault="004E63E1">
      <w:pPr>
        <w:spacing w:line="240" w:lineRule="auto"/>
      </w:pPr>
      <w:r>
        <w:separator/>
      </w:r>
    </w:p>
    <w:p w14:paraId="150F1E96" w14:textId="77777777" w:rsidR="004E63E1" w:rsidRDefault="004E63E1"/>
  </w:footnote>
  <w:footnote w:type="continuationSeparator" w:id="0">
    <w:p w14:paraId="46E20C25" w14:textId="77777777" w:rsidR="004E63E1" w:rsidRDefault="004E63E1">
      <w:pPr>
        <w:spacing w:line="240" w:lineRule="auto"/>
      </w:pPr>
      <w:r>
        <w:continuationSeparator/>
      </w:r>
    </w:p>
    <w:p w14:paraId="68F8CE86" w14:textId="77777777" w:rsidR="004E63E1" w:rsidRDefault="004E63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64F8C" w14:textId="51B1785E" w:rsidR="009159AF" w:rsidRDefault="004E63E1">
    <w:pPr>
      <w:pStyle w:val="Header"/>
    </w:pPr>
    <w:sdt>
      <w:sdtPr>
        <w:alias w:val="Running head"/>
        <w:tag w:val=""/>
        <w:id w:val="12739865"/>
        <w:placeholder>
          <w:docPart w:val="3E913141CF014BD8A98875E895EB56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FE5C79" w:rsidRPr="00FE5C79">
          <w:t>Week 1: Module 1 - Group Project - Dataset Proposal</w:t>
        </w:r>
      </w:sdtContent>
    </w:sdt>
    <w:r w:rsidR="009159AF">
      <w:rPr>
        <w:rStyle w:val="Strong"/>
      </w:rPr>
      <w:ptab w:relativeTo="margin" w:alignment="right" w:leader="none"/>
    </w:r>
    <w:r w:rsidR="009159AF">
      <w:rPr>
        <w:rStyle w:val="Strong"/>
      </w:rPr>
      <w:fldChar w:fldCharType="begin"/>
    </w:r>
    <w:r w:rsidR="009159AF">
      <w:rPr>
        <w:rStyle w:val="Strong"/>
      </w:rPr>
      <w:instrText xml:space="preserve"> PAGE   \* MERGEFORMAT </w:instrText>
    </w:r>
    <w:r w:rsidR="009159AF">
      <w:rPr>
        <w:rStyle w:val="Strong"/>
      </w:rPr>
      <w:fldChar w:fldCharType="separate"/>
    </w:r>
    <w:r w:rsidR="009159AF">
      <w:rPr>
        <w:rStyle w:val="Strong"/>
        <w:noProof/>
      </w:rPr>
      <w:t>8</w:t>
    </w:r>
    <w:r w:rsidR="009159AF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4E4A" w14:textId="313DB326" w:rsidR="009159AF" w:rsidRDefault="0037426C">
    <w:pPr>
      <w:pStyle w:val="Header"/>
      <w:rPr>
        <w:rStyle w:val="Strong"/>
      </w:rPr>
    </w:pPr>
    <w:r w:rsidRPr="0037426C">
      <w:t xml:space="preserve">Module 1 Technique Practice </w:t>
    </w:r>
    <w:r>
      <w:t>-</w:t>
    </w:r>
    <w:r w:rsidRPr="0037426C">
      <w:t xml:space="preserve"> EDA</w:t>
    </w:r>
    <w:r w:rsidR="009159AF">
      <w:rPr>
        <w:rStyle w:val="Strong"/>
      </w:rPr>
      <w:ptab w:relativeTo="margin" w:alignment="right" w:leader="none"/>
    </w:r>
    <w:r w:rsidR="009159AF">
      <w:rPr>
        <w:rStyle w:val="Strong"/>
      </w:rPr>
      <w:fldChar w:fldCharType="begin"/>
    </w:r>
    <w:r w:rsidR="009159AF">
      <w:rPr>
        <w:rStyle w:val="Strong"/>
      </w:rPr>
      <w:instrText xml:space="preserve"> PAGE   \* MERGEFORMAT </w:instrText>
    </w:r>
    <w:r w:rsidR="009159AF">
      <w:rPr>
        <w:rStyle w:val="Strong"/>
      </w:rPr>
      <w:fldChar w:fldCharType="separate"/>
    </w:r>
    <w:r w:rsidR="009159AF">
      <w:rPr>
        <w:rStyle w:val="Strong"/>
        <w:noProof/>
      </w:rPr>
      <w:t>1</w:t>
    </w:r>
    <w:r w:rsidR="009159AF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1A1C95"/>
    <w:multiLevelType w:val="multilevel"/>
    <w:tmpl w:val="4B0A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4E1C3D"/>
    <w:multiLevelType w:val="hybridMultilevel"/>
    <w:tmpl w:val="D7B4BF48"/>
    <w:lvl w:ilvl="0" w:tplc="51BAD2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10747"/>
    <w:multiLevelType w:val="hybridMultilevel"/>
    <w:tmpl w:val="68D8C446"/>
    <w:lvl w:ilvl="0" w:tplc="B484AA7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29688C"/>
    <w:multiLevelType w:val="hybridMultilevel"/>
    <w:tmpl w:val="EBA4BBA8"/>
    <w:lvl w:ilvl="0" w:tplc="D5A8169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02595C"/>
    <w:multiLevelType w:val="hybridMultilevel"/>
    <w:tmpl w:val="AC66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979DC"/>
    <w:multiLevelType w:val="hybridMultilevel"/>
    <w:tmpl w:val="DC7C157A"/>
    <w:lvl w:ilvl="0" w:tplc="B9EE97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20B77"/>
    <w:multiLevelType w:val="hybridMultilevel"/>
    <w:tmpl w:val="37AE7FA2"/>
    <w:lvl w:ilvl="0" w:tplc="FBF0BEDA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31794"/>
    <w:multiLevelType w:val="hybridMultilevel"/>
    <w:tmpl w:val="F56E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05589"/>
    <w:multiLevelType w:val="hybridMultilevel"/>
    <w:tmpl w:val="2D5461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FE26F9"/>
    <w:multiLevelType w:val="hybridMultilevel"/>
    <w:tmpl w:val="6D10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255D2"/>
    <w:multiLevelType w:val="hybridMultilevel"/>
    <w:tmpl w:val="17DA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4D3826"/>
    <w:multiLevelType w:val="hybridMultilevel"/>
    <w:tmpl w:val="DC6A6172"/>
    <w:lvl w:ilvl="0" w:tplc="3C88907E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B391464"/>
    <w:multiLevelType w:val="hybridMultilevel"/>
    <w:tmpl w:val="F5C063A8"/>
    <w:lvl w:ilvl="0" w:tplc="C97084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D336D"/>
    <w:multiLevelType w:val="hybridMultilevel"/>
    <w:tmpl w:val="EC368932"/>
    <w:lvl w:ilvl="0" w:tplc="434C408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C6563"/>
    <w:multiLevelType w:val="hybridMultilevel"/>
    <w:tmpl w:val="A6F8FB26"/>
    <w:lvl w:ilvl="0" w:tplc="2090A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041C23"/>
    <w:multiLevelType w:val="hybridMultilevel"/>
    <w:tmpl w:val="A1AE1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BA81789"/>
    <w:multiLevelType w:val="hybridMultilevel"/>
    <w:tmpl w:val="3BBAB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33841"/>
    <w:multiLevelType w:val="hybridMultilevel"/>
    <w:tmpl w:val="2E0A8472"/>
    <w:lvl w:ilvl="0" w:tplc="CAEC3F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8E163E"/>
    <w:multiLevelType w:val="hybridMultilevel"/>
    <w:tmpl w:val="9888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DF30E7"/>
    <w:multiLevelType w:val="hybridMultilevel"/>
    <w:tmpl w:val="5A7A4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2"/>
  </w:num>
  <w:num w:numId="13">
    <w:abstractNumId w:val="27"/>
  </w:num>
  <w:num w:numId="14">
    <w:abstractNumId w:val="22"/>
  </w:num>
  <w:num w:numId="15">
    <w:abstractNumId w:val="31"/>
  </w:num>
  <w:num w:numId="16">
    <w:abstractNumId w:val="11"/>
  </w:num>
  <w:num w:numId="17">
    <w:abstractNumId w:val="33"/>
  </w:num>
  <w:num w:numId="18">
    <w:abstractNumId w:val="15"/>
  </w:num>
  <w:num w:numId="19">
    <w:abstractNumId w:val="12"/>
  </w:num>
  <w:num w:numId="20">
    <w:abstractNumId w:val="21"/>
  </w:num>
  <w:num w:numId="21">
    <w:abstractNumId w:val="29"/>
  </w:num>
  <w:num w:numId="22">
    <w:abstractNumId w:val="30"/>
  </w:num>
  <w:num w:numId="23">
    <w:abstractNumId w:val="10"/>
  </w:num>
  <w:num w:numId="24">
    <w:abstractNumId w:val="19"/>
  </w:num>
  <w:num w:numId="25">
    <w:abstractNumId w:val="16"/>
  </w:num>
  <w:num w:numId="26">
    <w:abstractNumId w:val="20"/>
  </w:num>
  <w:num w:numId="27">
    <w:abstractNumId w:val="17"/>
  </w:num>
  <w:num w:numId="28">
    <w:abstractNumId w:val="28"/>
  </w:num>
  <w:num w:numId="29">
    <w:abstractNumId w:val="24"/>
  </w:num>
  <w:num w:numId="30">
    <w:abstractNumId w:val="26"/>
  </w:num>
  <w:num w:numId="31">
    <w:abstractNumId w:val="25"/>
  </w:num>
  <w:num w:numId="32">
    <w:abstractNumId w:val="13"/>
  </w:num>
  <w:num w:numId="33">
    <w:abstractNumId w:val="23"/>
  </w:num>
  <w:num w:numId="34">
    <w:abstractNumId w:val="18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3sTAwNAYxTU0NlHSUglOLizPz80AKzGsBNXAEhywAAAA="/>
  </w:docVars>
  <w:rsids>
    <w:rsidRoot w:val="00727EE7"/>
    <w:rsid w:val="00000971"/>
    <w:rsid w:val="00001BC3"/>
    <w:rsid w:val="000032F9"/>
    <w:rsid w:val="00003357"/>
    <w:rsid w:val="000156A5"/>
    <w:rsid w:val="000161E5"/>
    <w:rsid w:val="00017DCF"/>
    <w:rsid w:val="0002072E"/>
    <w:rsid w:val="00030A4D"/>
    <w:rsid w:val="00030ADB"/>
    <w:rsid w:val="0003582A"/>
    <w:rsid w:val="00037AFA"/>
    <w:rsid w:val="00040A87"/>
    <w:rsid w:val="000449EE"/>
    <w:rsid w:val="0004530F"/>
    <w:rsid w:val="000535F4"/>
    <w:rsid w:val="00057CF2"/>
    <w:rsid w:val="00062BCD"/>
    <w:rsid w:val="000631CC"/>
    <w:rsid w:val="000648A6"/>
    <w:rsid w:val="00065446"/>
    <w:rsid w:val="000666E9"/>
    <w:rsid w:val="00070157"/>
    <w:rsid w:val="00070900"/>
    <w:rsid w:val="00072DFD"/>
    <w:rsid w:val="000747B9"/>
    <w:rsid w:val="00083BB1"/>
    <w:rsid w:val="000848E9"/>
    <w:rsid w:val="00084FA3"/>
    <w:rsid w:val="00086D5A"/>
    <w:rsid w:val="00090A7E"/>
    <w:rsid w:val="000921FD"/>
    <w:rsid w:val="00093A55"/>
    <w:rsid w:val="000A0ACF"/>
    <w:rsid w:val="000A1521"/>
    <w:rsid w:val="000A4FF3"/>
    <w:rsid w:val="000A60AB"/>
    <w:rsid w:val="000A7EE7"/>
    <w:rsid w:val="000B22B3"/>
    <w:rsid w:val="000B2B3E"/>
    <w:rsid w:val="000B41DA"/>
    <w:rsid w:val="000B4FDD"/>
    <w:rsid w:val="000C106D"/>
    <w:rsid w:val="000C3C4B"/>
    <w:rsid w:val="000C5CD0"/>
    <w:rsid w:val="000C5E4B"/>
    <w:rsid w:val="000C6F13"/>
    <w:rsid w:val="000D1F1F"/>
    <w:rsid w:val="000D3F41"/>
    <w:rsid w:val="000E06CB"/>
    <w:rsid w:val="000E12CC"/>
    <w:rsid w:val="000E28DB"/>
    <w:rsid w:val="000E6147"/>
    <w:rsid w:val="000E6F3C"/>
    <w:rsid w:val="000E7AE7"/>
    <w:rsid w:val="000F04DA"/>
    <w:rsid w:val="000F169F"/>
    <w:rsid w:val="000F23EA"/>
    <w:rsid w:val="000F371A"/>
    <w:rsid w:val="000F3E56"/>
    <w:rsid w:val="000F5C8D"/>
    <w:rsid w:val="000F5E8C"/>
    <w:rsid w:val="00100238"/>
    <w:rsid w:val="00101051"/>
    <w:rsid w:val="0010113C"/>
    <w:rsid w:val="0010460D"/>
    <w:rsid w:val="00105E24"/>
    <w:rsid w:val="001060D5"/>
    <w:rsid w:val="0011315E"/>
    <w:rsid w:val="0011376B"/>
    <w:rsid w:val="00113C45"/>
    <w:rsid w:val="0011555B"/>
    <w:rsid w:val="001209D2"/>
    <w:rsid w:val="00123420"/>
    <w:rsid w:val="00123642"/>
    <w:rsid w:val="001268FA"/>
    <w:rsid w:val="00133B5A"/>
    <w:rsid w:val="0014105B"/>
    <w:rsid w:val="00141076"/>
    <w:rsid w:val="001411F8"/>
    <w:rsid w:val="00145860"/>
    <w:rsid w:val="00146738"/>
    <w:rsid w:val="00150E87"/>
    <w:rsid w:val="00153564"/>
    <w:rsid w:val="00155B0E"/>
    <w:rsid w:val="001571A3"/>
    <w:rsid w:val="00160158"/>
    <w:rsid w:val="001654CD"/>
    <w:rsid w:val="00170D81"/>
    <w:rsid w:val="00171219"/>
    <w:rsid w:val="00173E8B"/>
    <w:rsid w:val="00174C95"/>
    <w:rsid w:val="0018363C"/>
    <w:rsid w:val="001901AF"/>
    <w:rsid w:val="00191365"/>
    <w:rsid w:val="001919D1"/>
    <w:rsid w:val="001921FE"/>
    <w:rsid w:val="0019455A"/>
    <w:rsid w:val="0019494A"/>
    <w:rsid w:val="00196F28"/>
    <w:rsid w:val="001977C8"/>
    <w:rsid w:val="001A0B1B"/>
    <w:rsid w:val="001A3881"/>
    <w:rsid w:val="001A4385"/>
    <w:rsid w:val="001A4D24"/>
    <w:rsid w:val="001A6CDE"/>
    <w:rsid w:val="001B040F"/>
    <w:rsid w:val="001B11E2"/>
    <w:rsid w:val="001B12F2"/>
    <w:rsid w:val="001B2ACE"/>
    <w:rsid w:val="001B38D5"/>
    <w:rsid w:val="001B3CFC"/>
    <w:rsid w:val="001B476B"/>
    <w:rsid w:val="001B71FE"/>
    <w:rsid w:val="001C06B7"/>
    <w:rsid w:val="001C0A34"/>
    <w:rsid w:val="001C0D33"/>
    <w:rsid w:val="001D03A8"/>
    <w:rsid w:val="001D1337"/>
    <w:rsid w:val="001D2F75"/>
    <w:rsid w:val="001D43CF"/>
    <w:rsid w:val="001E06EE"/>
    <w:rsid w:val="001E360A"/>
    <w:rsid w:val="001E4F3D"/>
    <w:rsid w:val="001E6A83"/>
    <w:rsid w:val="001F0AAA"/>
    <w:rsid w:val="001F2BEB"/>
    <w:rsid w:val="001F56FF"/>
    <w:rsid w:val="001F6A37"/>
    <w:rsid w:val="00202DFF"/>
    <w:rsid w:val="00204DA5"/>
    <w:rsid w:val="00207AE5"/>
    <w:rsid w:val="00211DAF"/>
    <w:rsid w:val="00211E4A"/>
    <w:rsid w:val="00213569"/>
    <w:rsid w:val="00215913"/>
    <w:rsid w:val="002178D7"/>
    <w:rsid w:val="00226A4E"/>
    <w:rsid w:val="00230BE6"/>
    <w:rsid w:val="00230CCF"/>
    <w:rsid w:val="002365B2"/>
    <w:rsid w:val="00237041"/>
    <w:rsid w:val="002405A9"/>
    <w:rsid w:val="00244839"/>
    <w:rsid w:val="002513D3"/>
    <w:rsid w:val="0025257C"/>
    <w:rsid w:val="00255AA2"/>
    <w:rsid w:val="00257E43"/>
    <w:rsid w:val="00263777"/>
    <w:rsid w:val="00272EBD"/>
    <w:rsid w:val="0027385F"/>
    <w:rsid w:val="00274B75"/>
    <w:rsid w:val="00274B91"/>
    <w:rsid w:val="00275EE7"/>
    <w:rsid w:val="00277919"/>
    <w:rsid w:val="00281B15"/>
    <w:rsid w:val="0028363C"/>
    <w:rsid w:val="00284722"/>
    <w:rsid w:val="002847F2"/>
    <w:rsid w:val="002869FC"/>
    <w:rsid w:val="00292DD5"/>
    <w:rsid w:val="00294E85"/>
    <w:rsid w:val="002954F0"/>
    <w:rsid w:val="00295FE2"/>
    <w:rsid w:val="002A26AA"/>
    <w:rsid w:val="002A30C3"/>
    <w:rsid w:val="002A5A89"/>
    <w:rsid w:val="002B0315"/>
    <w:rsid w:val="002B0F65"/>
    <w:rsid w:val="002B426E"/>
    <w:rsid w:val="002B5D58"/>
    <w:rsid w:val="002B5F65"/>
    <w:rsid w:val="002C1BAF"/>
    <w:rsid w:val="002C34EB"/>
    <w:rsid w:val="002C562A"/>
    <w:rsid w:val="002C5710"/>
    <w:rsid w:val="002C7320"/>
    <w:rsid w:val="002D0E68"/>
    <w:rsid w:val="002D13C1"/>
    <w:rsid w:val="002D32A6"/>
    <w:rsid w:val="002D3C44"/>
    <w:rsid w:val="002E0A30"/>
    <w:rsid w:val="002E1531"/>
    <w:rsid w:val="002E33F7"/>
    <w:rsid w:val="002E34A6"/>
    <w:rsid w:val="002E49B7"/>
    <w:rsid w:val="002F3B71"/>
    <w:rsid w:val="002F4212"/>
    <w:rsid w:val="0030102A"/>
    <w:rsid w:val="0030135A"/>
    <w:rsid w:val="00302756"/>
    <w:rsid w:val="0030594A"/>
    <w:rsid w:val="00305E6F"/>
    <w:rsid w:val="00306C98"/>
    <w:rsid w:val="00312B4A"/>
    <w:rsid w:val="00312D77"/>
    <w:rsid w:val="0031719A"/>
    <w:rsid w:val="00323C29"/>
    <w:rsid w:val="0032534C"/>
    <w:rsid w:val="003308DF"/>
    <w:rsid w:val="00334D1B"/>
    <w:rsid w:val="00343792"/>
    <w:rsid w:val="0034517F"/>
    <w:rsid w:val="003527B8"/>
    <w:rsid w:val="0035300D"/>
    <w:rsid w:val="0035538A"/>
    <w:rsid w:val="00355DCA"/>
    <w:rsid w:val="003566E9"/>
    <w:rsid w:val="00360851"/>
    <w:rsid w:val="0036629F"/>
    <w:rsid w:val="00371756"/>
    <w:rsid w:val="00371B56"/>
    <w:rsid w:val="0037426C"/>
    <w:rsid w:val="00374518"/>
    <w:rsid w:val="00376608"/>
    <w:rsid w:val="003769A3"/>
    <w:rsid w:val="00376E97"/>
    <w:rsid w:val="0037732E"/>
    <w:rsid w:val="0037737E"/>
    <w:rsid w:val="00380400"/>
    <w:rsid w:val="00382CBB"/>
    <w:rsid w:val="00382F5D"/>
    <w:rsid w:val="00383B95"/>
    <w:rsid w:val="00384E7E"/>
    <w:rsid w:val="00385BA7"/>
    <w:rsid w:val="0039633A"/>
    <w:rsid w:val="00396B3A"/>
    <w:rsid w:val="003979C3"/>
    <w:rsid w:val="003A1FC1"/>
    <w:rsid w:val="003A29DA"/>
    <w:rsid w:val="003A45F0"/>
    <w:rsid w:val="003A7B93"/>
    <w:rsid w:val="003B09CE"/>
    <w:rsid w:val="003B329F"/>
    <w:rsid w:val="003C0DF7"/>
    <w:rsid w:val="003C369A"/>
    <w:rsid w:val="003C42C3"/>
    <w:rsid w:val="003C6509"/>
    <w:rsid w:val="003D1443"/>
    <w:rsid w:val="003D234A"/>
    <w:rsid w:val="003D5133"/>
    <w:rsid w:val="003D5786"/>
    <w:rsid w:val="003E4CA1"/>
    <w:rsid w:val="003E6293"/>
    <w:rsid w:val="003F0FFB"/>
    <w:rsid w:val="003F549F"/>
    <w:rsid w:val="003F6A24"/>
    <w:rsid w:val="0040119A"/>
    <w:rsid w:val="004058C8"/>
    <w:rsid w:val="00407C18"/>
    <w:rsid w:val="00407D8C"/>
    <w:rsid w:val="00407EFD"/>
    <w:rsid w:val="00411491"/>
    <w:rsid w:val="00416093"/>
    <w:rsid w:val="00416121"/>
    <w:rsid w:val="00416BE6"/>
    <w:rsid w:val="00416C00"/>
    <w:rsid w:val="0041714E"/>
    <w:rsid w:val="004171C7"/>
    <w:rsid w:val="00422A97"/>
    <w:rsid w:val="00422FCB"/>
    <w:rsid w:val="00426228"/>
    <w:rsid w:val="004268BD"/>
    <w:rsid w:val="00430585"/>
    <w:rsid w:val="004320EB"/>
    <w:rsid w:val="004321D1"/>
    <w:rsid w:val="00433709"/>
    <w:rsid w:val="00435A4B"/>
    <w:rsid w:val="004379A4"/>
    <w:rsid w:val="004428F0"/>
    <w:rsid w:val="00442C9E"/>
    <w:rsid w:val="004438C2"/>
    <w:rsid w:val="004473EC"/>
    <w:rsid w:val="004478EC"/>
    <w:rsid w:val="0045578C"/>
    <w:rsid w:val="00456989"/>
    <w:rsid w:val="0046013B"/>
    <w:rsid w:val="00465837"/>
    <w:rsid w:val="004718DC"/>
    <w:rsid w:val="00472B19"/>
    <w:rsid w:val="00474A3E"/>
    <w:rsid w:val="00482BE5"/>
    <w:rsid w:val="00482CEB"/>
    <w:rsid w:val="00487296"/>
    <w:rsid w:val="00492E52"/>
    <w:rsid w:val="0049305B"/>
    <w:rsid w:val="0049725B"/>
    <w:rsid w:val="004A05E6"/>
    <w:rsid w:val="004A1A52"/>
    <w:rsid w:val="004A4465"/>
    <w:rsid w:val="004A4849"/>
    <w:rsid w:val="004A490C"/>
    <w:rsid w:val="004A4C7C"/>
    <w:rsid w:val="004B0244"/>
    <w:rsid w:val="004B1FF7"/>
    <w:rsid w:val="004B76DC"/>
    <w:rsid w:val="004B7C16"/>
    <w:rsid w:val="004C3467"/>
    <w:rsid w:val="004C4057"/>
    <w:rsid w:val="004D072A"/>
    <w:rsid w:val="004D113F"/>
    <w:rsid w:val="004D1E3D"/>
    <w:rsid w:val="004D3E5C"/>
    <w:rsid w:val="004D756C"/>
    <w:rsid w:val="004E5BB6"/>
    <w:rsid w:val="004E63E1"/>
    <w:rsid w:val="004E67E9"/>
    <w:rsid w:val="0051039E"/>
    <w:rsid w:val="005113C2"/>
    <w:rsid w:val="0051196A"/>
    <w:rsid w:val="00512374"/>
    <w:rsid w:val="00513212"/>
    <w:rsid w:val="00520098"/>
    <w:rsid w:val="00521014"/>
    <w:rsid w:val="00527FCB"/>
    <w:rsid w:val="00530A8B"/>
    <w:rsid w:val="005376DC"/>
    <w:rsid w:val="005417D8"/>
    <w:rsid w:val="0054190E"/>
    <w:rsid w:val="00542269"/>
    <w:rsid w:val="00551A02"/>
    <w:rsid w:val="005520A0"/>
    <w:rsid w:val="005534FA"/>
    <w:rsid w:val="0055350C"/>
    <w:rsid w:val="00554844"/>
    <w:rsid w:val="00554B9F"/>
    <w:rsid w:val="00556C6D"/>
    <w:rsid w:val="00557566"/>
    <w:rsid w:val="005641F0"/>
    <w:rsid w:val="0056699E"/>
    <w:rsid w:val="005739CD"/>
    <w:rsid w:val="00585670"/>
    <w:rsid w:val="00591FED"/>
    <w:rsid w:val="00593782"/>
    <w:rsid w:val="00594E44"/>
    <w:rsid w:val="00596869"/>
    <w:rsid w:val="005A16EB"/>
    <w:rsid w:val="005A1A0A"/>
    <w:rsid w:val="005A2CE5"/>
    <w:rsid w:val="005A5786"/>
    <w:rsid w:val="005A5E87"/>
    <w:rsid w:val="005A67A8"/>
    <w:rsid w:val="005B247B"/>
    <w:rsid w:val="005B269A"/>
    <w:rsid w:val="005B2DED"/>
    <w:rsid w:val="005C0311"/>
    <w:rsid w:val="005C3B6C"/>
    <w:rsid w:val="005C44F4"/>
    <w:rsid w:val="005D0BFB"/>
    <w:rsid w:val="005D2D07"/>
    <w:rsid w:val="005D3942"/>
    <w:rsid w:val="005D3A03"/>
    <w:rsid w:val="005D433F"/>
    <w:rsid w:val="005E0B9A"/>
    <w:rsid w:val="005E2C04"/>
    <w:rsid w:val="005E4127"/>
    <w:rsid w:val="005E46E6"/>
    <w:rsid w:val="005E4B99"/>
    <w:rsid w:val="005E5D7A"/>
    <w:rsid w:val="005E65E7"/>
    <w:rsid w:val="005E746C"/>
    <w:rsid w:val="005F2F4B"/>
    <w:rsid w:val="00604854"/>
    <w:rsid w:val="00612819"/>
    <w:rsid w:val="00612E0C"/>
    <w:rsid w:val="0061324C"/>
    <w:rsid w:val="00613C71"/>
    <w:rsid w:val="00613DDB"/>
    <w:rsid w:val="00614FF7"/>
    <w:rsid w:val="006154DD"/>
    <w:rsid w:val="00616532"/>
    <w:rsid w:val="00617B09"/>
    <w:rsid w:val="006209C4"/>
    <w:rsid w:val="00621DE6"/>
    <w:rsid w:val="0062341F"/>
    <w:rsid w:val="00624015"/>
    <w:rsid w:val="006243CF"/>
    <w:rsid w:val="00624498"/>
    <w:rsid w:val="00640B43"/>
    <w:rsid w:val="00640BCA"/>
    <w:rsid w:val="0064224E"/>
    <w:rsid w:val="006451C6"/>
    <w:rsid w:val="00645F6B"/>
    <w:rsid w:val="00651C5B"/>
    <w:rsid w:val="006535E2"/>
    <w:rsid w:val="00655D2A"/>
    <w:rsid w:val="00656019"/>
    <w:rsid w:val="00657B00"/>
    <w:rsid w:val="00657C2C"/>
    <w:rsid w:val="00661112"/>
    <w:rsid w:val="00661767"/>
    <w:rsid w:val="00662B2C"/>
    <w:rsid w:val="006642A9"/>
    <w:rsid w:val="00664496"/>
    <w:rsid w:val="00664C77"/>
    <w:rsid w:val="00664EAC"/>
    <w:rsid w:val="006679AF"/>
    <w:rsid w:val="006708C4"/>
    <w:rsid w:val="0067504A"/>
    <w:rsid w:val="0067511F"/>
    <w:rsid w:val="006767C3"/>
    <w:rsid w:val="00680CB1"/>
    <w:rsid w:val="00683AD4"/>
    <w:rsid w:val="0068456E"/>
    <w:rsid w:val="00684AF8"/>
    <w:rsid w:val="0068603F"/>
    <w:rsid w:val="006862CA"/>
    <w:rsid w:val="00686C57"/>
    <w:rsid w:val="00695058"/>
    <w:rsid w:val="0069661A"/>
    <w:rsid w:val="00696BEA"/>
    <w:rsid w:val="0069727D"/>
    <w:rsid w:val="006A43FB"/>
    <w:rsid w:val="006B0303"/>
    <w:rsid w:val="006B53F5"/>
    <w:rsid w:val="006C085B"/>
    <w:rsid w:val="006C35CE"/>
    <w:rsid w:val="006C4F41"/>
    <w:rsid w:val="006C61E7"/>
    <w:rsid w:val="006C67D4"/>
    <w:rsid w:val="006C77A0"/>
    <w:rsid w:val="006C7FB0"/>
    <w:rsid w:val="006D1D7B"/>
    <w:rsid w:val="006D6F74"/>
    <w:rsid w:val="006E22CF"/>
    <w:rsid w:val="006E57D5"/>
    <w:rsid w:val="006E5EFF"/>
    <w:rsid w:val="006E72AE"/>
    <w:rsid w:val="006F0A35"/>
    <w:rsid w:val="006F3FC5"/>
    <w:rsid w:val="006F4D44"/>
    <w:rsid w:val="007027F5"/>
    <w:rsid w:val="00703BA3"/>
    <w:rsid w:val="00705CF1"/>
    <w:rsid w:val="00705F1F"/>
    <w:rsid w:val="00710AE4"/>
    <w:rsid w:val="00710B94"/>
    <w:rsid w:val="00712D08"/>
    <w:rsid w:val="00713B47"/>
    <w:rsid w:val="00713D9B"/>
    <w:rsid w:val="007144A6"/>
    <w:rsid w:val="007245C4"/>
    <w:rsid w:val="0072545E"/>
    <w:rsid w:val="007276BB"/>
    <w:rsid w:val="00727EE7"/>
    <w:rsid w:val="00734450"/>
    <w:rsid w:val="007365E5"/>
    <w:rsid w:val="007372AA"/>
    <w:rsid w:val="00740154"/>
    <w:rsid w:val="0074337B"/>
    <w:rsid w:val="0074483A"/>
    <w:rsid w:val="00745273"/>
    <w:rsid w:val="00753ABE"/>
    <w:rsid w:val="00760BB9"/>
    <w:rsid w:val="00762E40"/>
    <w:rsid w:val="007636D3"/>
    <w:rsid w:val="00766D3A"/>
    <w:rsid w:val="007704DF"/>
    <w:rsid w:val="0077199D"/>
    <w:rsid w:val="00772361"/>
    <w:rsid w:val="00780B7A"/>
    <w:rsid w:val="00784410"/>
    <w:rsid w:val="00784CEB"/>
    <w:rsid w:val="00785697"/>
    <w:rsid w:val="0079050F"/>
    <w:rsid w:val="0079118C"/>
    <w:rsid w:val="00792C3D"/>
    <w:rsid w:val="00794A87"/>
    <w:rsid w:val="00794DF7"/>
    <w:rsid w:val="007A00C3"/>
    <w:rsid w:val="007A052B"/>
    <w:rsid w:val="007A0CC6"/>
    <w:rsid w:val="007A25E9"/>
    <w:rsid w:val="007A27E8"/>
    <w:rsid w:val="007A2AF5"/>
    <w:rsid w:val="007A3D1F"/>
    <w:rsid w:val="007A42D1"/>
    <w:rsid w:val="007A462B"/>
    <w:rsid w:val="007A4690"/>
    <w:rsid w:val="007A4F28"/>
    <w:rsid w:val="007B087D"/>
    <w:rsid w:val="007B1052"/>
    <w:rsid w:val="007B1350"/>
    <w:rsid w:val="007B29E3"/>
    <w:rsid w:val="007B3357"/>
    <w:rsid w:val="007B3E81"/>
    <w:rsid w:val="007B545A"/>
    <w:rsid w:val="007C237B"/>
    <w:rsid w:val="007C2A2B"/>
    <w:rsid w:val="007C3308"/>
    <w:rsid w:val="007C6B66"/>
    <w:rsid w:val="007D037B"/>
    <w:rsid w:val="007D2373"/>
    <w:rsid w:val="007D2AC7"/>
    <w:rsid w:val="007D3C38"/>
    <w:rsid w:val="007D6317"/>
    <w:rsid w:val="007E18A0"/>
    <w:rsid w:val="007E4FD3"/>
    <w:rsid w:val="007F048B"/>
    <w:rsid w:val="007F0520"/>
    <w:rsid w:val="007F15AC"/>
    <w:rsid w:val="007F35B6"/>
    <w:rsid w:val="007F3CBC"/>
    <w:rsid w:val="007F6C93"/>
    <w:rsid w:val="008002C0"/>
    <w:rsid w:val="008005AC"/>
    <w:rsid w:val="008010E9"/>
    <w:rsid w:val="00801231"/>
    <w:rsid w:val="00804EDE"/>
    <w:rsid w:val="0080583E"/>
    <w:rsid w:val="00805885"/>
    <w:rsid w:val="0080589F"/>
    <w:rsid w:val="008060ED"/>
    <w:rsid w:val="008108C7"/>
    <w:rsid w:val="0081207C"/>
    <w:rsid w:val="00813A01"/>
    <w:rsid w:val="00814211"/>
    <w:rsid w:val="00815206"/>
    <w:rsid w:val="00816C6D"/>
    <w:rsid w:val="00816C98"/>
    <w:rsid w:val="00825FB6"/>
    <w:rsid w:val="00826E2E"/>
    <w:rsid w:val="0082706B"/>
    <w:rsid w:val="00841157"/>
    <w:rsid w:val="00841574"/>
    <w:rsid w:val="00841700"/>
    <w:rsid w:val="00841C2F"/>
    <w:rsid w:val="00842C6F"/>
    <w:rsid w:val="0085221A"/>
    <w:rsid w:val="00864FC5"/>
    <w:rsid w:val="0086569C"/>
    <w:rsid w:val="00866740"/>
    <w:rsid w:val="0086712F"/>
    <w:rsid w:val="00867FEB"/>
    <w:rsid w:val="008708A1"/>
    <w:rsid w:val="008728DD"/>
    <w:rsid w:val="0087505D"/>
    <w:rsid w:val="00876377"/>
    <w:rsid w:val="00877D26"/>
    <w:rsid w:val="008910FD"/>
    <w:rsid w:val="00892DED"/>
    <w:rsid w:val="00893BF1"/>
    <w:rsid w:val="00896639"/>
    <w:rsid w:val="008A040A"/>
    <w:rsid w:val="008A2473"/>
    <w:rsid w:val="008A5360"/>
    <w:rsid w:val="008A5B24"/>
    <w:rsid w:val="008A7426"/>
    <w:rsid w:val="008B0CA4"/>
    <w:rsid w:val="008B10BB"/>
    <w:rsid w:val="008C44FA"/>
    <w:rsid w:val="008C49A0"/>
    <w:rsid w:val="008C5323"/>
    <w:rsid w:val="008D0732"/>
    <w:rsid w:val="008D19F6"/>
    <w:rsid w:val="008D1EB9"/>
    <w:rsid w:val="008D48FF"/>
    <w:rsid w:val="008D4B14"/>
    <w:rsid w:val="008E15DC"/>
    <w:rsid w:val="008E4497"/>
    <w:rsid w:val="008F096E"/>
    <w:rsid w:val="008F367F"/>
    <w:rsid w:val="008F4729"/>
    <w:rsid w:val="008F4A9D"/>
    <w:rsid w:val="008F6838"/>
    <w:rsid w:val="008F7022"/>
    <w:rsid w:val="00900CAA"/>
    <w:rsid w:val="009012D8"/>
    <w:rsid w:val="00903885"/>
    <w:rsid w:val="00904248"/>
    <w:rsid w:val="0090783E"/>
    <w:rsid w:val="00912275"/>
    <w:rsid w:val="009159AF"/>
    <w:rsid w:val="00921D01"/>
    <w:rsid w:val="0092294E"/>
    <w:rsid w:val="00922C4A"/>
    <w:rsid w:val="00926580"/>
    <w:rsid w:val="00926653"/>
    <w:rsid w:val="0092715A"/>
    <w:rsid w:val="009307FB"/>
    <w:rsid w:val="0093233D"/>
    <w:rsid w:val="00933861"/>
    <w:rsid w:val="00936E4C"/>
    <w:rsid w:val="00940590"/>
    <w:rsid w:val="00940DB5"/>
    <w:rsid w:val="00942565"/>
    <w:rsid w:val="009519FA"/>
    <w:rsid w:val="00952495"/>
    <w:rsid w:val="00952867"/>
    <w:rsid w:val="009539F9"/>
    <w:rsid w:val="00953A3D"/>
    <w:rsid w:val="009601C8"/>
    <w:rsid w:val="00960F96"/>
    <w:rsid w:val="00972939"/>
    <w:rsid w:val="009737C5"/>
    <w:rsid w:val="00977F99"/>
    <w:rsid w:val="00981217"/>
    <w:rsid w:val="009838AB"/>
    <w:rsid w:val="0098715B"/>
    <w:rsid w:val="00992914"/>
    <w:rsid w:val="0099498A"/>
    <w:rsid w:val="009973B2"/>
    <w:rsid w:val="009A68F4"/>
    <w:rsid w:val="009A6A3B"/>
    <w:rsid w:val="009A7809"/>
    <w:rsid w:val="009A78E1"/>
    <w:rsid w:val="009B2B3B"/>
    <w:rsid w:val="009B2F89"/>
    <w:rsid w:val="009B341F"/>
    <w:rsid w:val="009B3A9E"/>
    <w:rsid w:val="009B4CA1"/>
    <w:rsid w:val="009B57C3"/>
    <w:rsid w:val="009C0817"/>
    <w:rsid w:val="009C1160"/>
    <w:rsid w:val="009C16F8"/>
    <w:rsid w:val="009C25C8"/>
    <w:rsid w:val="009C5752"/>
    <w:rsid w:val="009C7B0E"/>
    <w:rsid w:val="009D0909"/>
    <w:rsid w:val="009D204A"/>
    <w:rsid w:val="009D68D3"/>
    <w:rsid w:val="009D75FD"/>
    <w:rsid w:val="009E2787"/>
    <w:rsid w:val="009E4425"/>
    <w:rsid w:val="009E5BD0"/>
    <w:rsid w:val="009E77FE"/>
    <w:rsid w:val="009F0247"/>
    <w:rsid w:val="009F123C"/>
    <w:rsid w:val="009F4F90"/>
    <w:rsid w:val="00A04A86"/>
    <w:rsid w:val="00A067CD"/>
    <w:rsid w:val="00A06EF2"/>
    <w:rsid w:val="00A14C2B"/>
    <w:rsid w:val="00A14C58"/>
    <w:rsid w:val="00A14F23"/>
    <w:rsid w:val="00A17389"/>
    <w:rsid w:val="00A23B6B"/>
    <w:rsid w:val="00A25D63"/>
    <w:rsid w:val="00A307F9"/>
    <w:rsid w:val="00A356D9"/>
    <w:rsid w:val="00A36B8C"/>
    <w:rsid w:val="00A4204D"/>
    <w:rsid w:val="00A425E1"/>
    <w:rsid w:val="00A527AA"/>
    <w:rsid w:val="00A53CFA"/>
    <w:rsid w:val="00A55B91"/>
    <w:rsid w:val="00A6084A"/>
    <w:rsid w:val="00A61969"/>
    <w:rsid w:val="00A61ACF"/>
    <w:rsid w:val="00A63391"/>
    <w:rsid w:val="00A65F0F"/>
    <w:rsid w:val="00A66AF4"/>
    <w:rsid w:val="00A66F8A"/>
    <w:rsid w:val="00A724C2"/>
    <w:rsid w:val="00A72B49"/>
    <w:rsid w:val="00A816CD"/>
    <w:rsid w:val="00A81807"/>
    <w:rsid w:val="00A8188A"/>
    <w:rsid w:val="00A829FF"/>
    <w:rsid w:val="00A84CF9"/>
    <w:rsid w:val="00A84FA5"/>
    <w:rsid w:val="00A92D9A"/>
    <w:rsid w:val="00A9346E"/>
    <w:rsid w:val="00A94169"/>
    <w:rsid w:val="00A9774A"/>
    <w:rsid w:val="00AA439F"/>
    <w:rsid w:val="00AA6076"/>
    <w:rsid w:val="00AA6E20"/>
    <w:rsid w:val="00AA70ED"/>
    <w:rsid w:val="00AB45ED"/>
    <w:rsid w:val="00AB4A92"/>
    <w:rsid w:val="00AB5BDC"/>
    <w:rsid w:val="00AB6332"/>
    <w:rsid w:val="00AC0D3C"/>
    <w:rsid w:val="00AC410B"/>
    <w:rsid w:val="00AC4C8E"/>
    <w:rsid w:val="00AC6FD7"/>
    <w:rsid w:val="00AD1B4E"/>
    <w:rsid w:val="00AD3672"/>
    <w:rsid w:val="00AD4D8C"/>
    <w:rsid w:val="00AD5BBA"/>
    <w:rsid w:val="00AE21F2"/>
    <w:rsid w:val="00AE337F"/>
    <w:rsid w:val="00AE4E79"/>
    <w:rsid w:val="00AE7023"/>
    <w:rsid w:val="00AF0DB8"/>
    <w:rsid w:val="00AF115B"/>
    <w:rsid w:val="00AF2257"/>
    <w:rsid w:val="00AF3603"/>
    <w:rsid w:val="00AF42FF"/>
    <w:rsid w:val="00AF76D4"/>
    <w:rsid w:val="00B00430"/>
    <w:rsid w:val="00B079B7"/>
    <w:rsid w:val="00B13213"/>
    <w:rsid w:val="00B1381A"/>
    <w:rsid w:val="00B16756"/>
    <w:rsid w:val="00B205F4"/>
    <w:rsid w:val="00B212E8"/>
    <w:rsid w:val="00B22A90"/>
    <w:rsid w:val="00B2480F"/>
    <w:rsid w:val="00B26EBB"/>
    <w:rsid w:val="00B279FB"/>
    <w:rsid w:val="00B306FC"/>
    <w:rsid w:val="00B327E3"/>
    <w:rsid w:val="00B33A2C"/>
    <w:rsid w:val="00B41D8E"/>
    <w:rsid w:val="00B4777F"/>
    <w:rsid w:val="00B501E0"/>
    <w:rsid w:val="00B50BE3"/>
    <w:rsid w:val="00B51666"/>
    <w:rsid w:val="00B54EDE"/>
    <w:rsid w:val="00B55742"/>
    <w:rsid w:val="00B57A4A"/>
    <w:rsid w:val="00B65010"/>
    <w:rsid w:val="00B66B27"/>
    <w:rsid w:val="00B7089B"/>
    <w:rsid w:val="00B71266"/>
    <w:rsid w:val="00B747F0"/>
    <w:rsid w:val="00B7650F"/>
    <w:rsid w:val="00B7696D"/>
    <w:rsid w:val="00B81489"/>
    <w:rsid w:val="00B823AA"/>
    <w:rsid w:val="00B8513B"/>
    <w:rsid w:val="00B85856"/>
    <w:rsid w:val="00B93BD4"/>
    <w:rsid w:val="00B93F84"/>
    <w:rsid w:val="00B95852"/>
    <w:rsid w:val="00B979A4"/>
    <w:rsid w:val="00BA06D3"/>
    <w:rsid w:val="00BA13D7"/>
    <w:rsid w:val="00BA3300"/>
    <w:rsid w:val="00BA45DB"/>
    <w:rsid w:val="00BA780E"/>
    <w:rsid w:val="00BB2574"/>
    <w:rsid w:val="00BB26D2"/>
    <w:rsid w:val="00BB2CEA"/>
    <w:rsid w:val="00BB3F52"/>
    <w:rsid w:val="00BB5F46"/>
    <w:rsid w:val="00BB6C6B"/>
    <w:rsid w:val="00BB7162"/>
    <w:rsid w:val="00BB76DC"/>
    <w:rsid w:val="00BC0D41"/>
    <w:rsid w:val="00BC6092"/>
    <w:rsid w:val="00BD06B8"/>
    <w:rsid w:val="00BD0CDC"/>
    <w:rsid w:val="00BD2249"/>
    <w:rsid w:val="00BE00DC"/>
    <w:rsid w:val="00BE2133"/>
    <w:rsid w:val="00BE213C"/>
    <w:rsid w:val="00BE2FB6"/>
    <w:rsid w:val="00BE46A6"/>
    <w:rsid w:val="00BE6FFF"/>
    <w:rsid w:val="00BF4184"/>
    <w:rsid w:val="00BF5318"/>
    <w:rsid w:val="00C0601E"/>
    <w:rsid w:val="00C070AE"/>
    <w:rsid w:val="00C1399B"/>
    <w:rsid w:val="00C151F7"/>
    <w:rsid w:val="00C16457"/>
    <w:rsid w:val="00C2075F"/>
    <w:rsid w:val="00C219DB"/>
    <w:rsid w:val="00C21ADC"/>
    <w:rsid w:val="00C23D16"/>
    <w:rsid w:val="00C24741"/>
    <w:rsid w:val="00C26144"/>
    <w:rsid w:val="00C30DA9"/>
    <w:rsid w:val="00C30DBA"/>
    <w:rsid w:val="00C31D30"/>
    <w:rsid w:val="00C3341F"/>
    <w:rsid w:val="00C35B06"/>
    <w:rsid w:val="00C37243"/>
    <w:rsid w:val="00C41673"/>
    <w:rsid w:val="00C441A9"/>
    <w:rsid w:val="00C44B5B"/>
    <w:rsid w:val="00C45F35"/>
    <w:rsid w:val="00C46C60"/>
    <w:rsid w:val="00C46F68"/>
    <w:rsid w:val="00C5051A"/>
    <w:rsid w:val="00C515FA"/>
    <w:rsid w:val="00C53FD4"/>
    <w:rsid w:val="00C561AE"/>
    <w:rsid w:val="00C57FE3"/>
    <w:rsid w:val="00C612BC"/>
    <w:rsid w:val="00C615C7"/>
    <w:rsid w:val="00C63E93"/>
    <w:rsid w:val="00C64162"/>
    <w:rsid w:val="00C65B25"/>
    <w:rsid w:val="00C67262"/>
    <w:rsid w:val="00C704A5"/>
    <w:rsid w:val="00C73976"/>
    <w:rsid w:val="00C751A9"/>
    <w:rsid w:val="00C76DFE"/>
    <w:rsid w:val="00C80792"/>
    <w:rsid w:val="00C825C8"/>
    <w:rsid w:val="00C83B2E"/>
    <w:rsid w:val="00C8645D"/>
    <w:rsid w:val="00C8653B"/>
    <w:rsid w:val="00C90839"/>
    <w:rsid w:val="00C91854"/>
    <w:rsid w:val="00C9256B"/>
    <w:rsid w:val="00C93738"/>
    <w:rsid w:val="00C94617"/>
    <w:rsid w:val="00C947A3"/>
    <w:rsid w:val="00C959CA"/>
    <w:rsid w:val="00C95BCA"/>
    <w:rsid w:val="00CA0258"/>
    <w:rsid w:val="00CA3DA7"/>
    <w:rsid w:val="00CA6490"/>
    <w:rsid w:val="00CB01CB"/>
    <w:rsid w:val="00CB1388"/>
    <w:rsid w:val="00CB29F9"/>
    <w:rsid w:val="00CB4195"/>
    <w:rsid w:val="00CB43C6"/>
    <w:rsid w:val="00CB7814"/>
    <w:rsid w:val="00CB7D64"/>
    <w:rsid w:val="00CC0D84"/>
    <w:rsid w:val="00CC230C"/>
    <w:rsid w:val="00CC2BA5"/>
    <w:rsid w:val="00CC3E5E"/>
    <w:rsid w:val="00CD07D0"/>
    <w:rsid w:val="00CD350C"/>
    <w:rsid w:val="00CD4143"/>
    <w:rsid w:val="00CD6E39"/>
    <w:rsid w:val="00CD7E74"/>
    <w:rsid w:val="00CE12C4"/>
    <w:rsid w:val="00CE15FD"/>
    <w:rsid w:val="00CE3A21"/>
    <w:rsid w:val="00CE5869"/>
    <w:rsid w:val="00CE5DD5"/>
    <w:rsid w:val="00CE5F9D"/>
    <w:rsid w:val="00CE774E"/>
    <w:rsid w:val="00CF2B2B"/>
    <w:rsid w:val="00CF3240"/>
    <w:rsid w:val="00CF3A7A"/>
    <w:rsid w:val="00CF4DE3"/>
    <w:rsid w:val="00CF684F"/>
    <w:rsid w:val="00CF6C1C"/>
    <w:rsid w:val="00CF6E91"/>
    <w:rsid w:val="00CF7485"/>
    <w:rsid w:val="00D003C0"/>
    <w:rsid w:val="00D1556B"/>
    <w:rsid w:val="00D161EC"/>
    <w:rsid w:val="00D16A07"/>
    <w:rsid w:val="00D1768A"/>
    <w:rsid w:val="00D2085E"/>
    <w:rsid w:val="00D20F76"/>
    <w:rsid w:val="00D21373"/>
    <w:rsid w:val="00D2236D"/>
    <w:rsid w:val="00D22F03"/>
    <w:rsid w:val="00D23DA8"/>
    <w:rsid w:val="00D2523E"/>
    <w:rsid w:val="00D25949"/>
    <w:rsid w:val="00D3700A"/>
    <w:rsid w:val="00D4059D"/>
    <w:rsid w:val="00D412E7"/>
    <w:rsid w:val="00D4157C"/>
    <w:rsid w:val="00D4216D"/>
    <w:rsid w:val="00D428DA"/>
    <w:rsid w:val="00D42CCA"/>
    <w:rsid w:val="00D44D46"/>
    <w:rsid w:val="00D4511E"/>
    <w:rsid w:val="00D47001"/>
    <w:rsid w:val="00D53660"/>
    <w:rsid w:val="00D54121"/>
    <w:rsid w:val="00D63400"/>
    <w:rsid w:val="00D70DFF"/>
    <w:rsid w:val="00D71D64"/>
    <w:rsid w:val="00D74184"/>
    <w:rsid w:val="00D77C1E"/>
    <w:rsid w:val="00D81E1F"/>
    <w:rsid w:val="00D838D9"/>
    <w:rsid w:val="00D83EF4"/>
    <w:rsid w:val="00D85300"/>
    <w:rsid w:val="00D85B68"/>
    <w:rsid w:val="00D876DA"/>
    <w:rsid w:val="00D908EC"/>
    <w:rsid w:val="00D91CD5"/>
    <w:rsid w:val="00D96BEF"/>
    <w:rsid w:val="00D97826"/>
    <w:rsid w:val="00DA0E5D"/>
    <w:rsid w:val="00DA60D0"/>
    <w:rsid w:val="00DA6940"/>
    <w:rsid w:val="00DB093C"/>
    <w:rsid w:val="00DB38BE"/>
    <w:rsid w:val="00DB70FA"/>
    <w:rsid w:val="00DC1A68"/>
    <w:rsid w:val="00DC25D0"/>
    <w:rsid w:val="00DC3C14"/>
    <w:rsid w:val="00DC70DF"/>
    <w:rsid w:val="00DD1BC8"/>
    <w:rsid w:val="00DD2A5D"/>
    <w:rsid w:val="00DD469D"/>
    <w:rsid w:val="00DD5825"/>
    <w:rsid w:val="00DE08B3"/>
    <w:rsid w:val="00DE2505"/>
    <w:rsid w:val="00DE29B1"/>
    <w:rsid w:val="00DE3503"/>
    <w:rsid w:val="00DE41C3"/>
    <w:rsid w:val="00DE7755"/>
    <w:rsid w:val="00DF2118"/>
    <w:rsid w:val="00DF49C2"/>
    <w:rsid w:val="00E009AE"/>
    <w:rsid w:val="00E02061"/>
    <w:rsid w:val="00E06D79"/>
    <w:rsid w:val="00E105DC"/>
    <w:rsid w:val="00E13AE7"/>
    <w:rsid w:val="00E22F57"/>
    <w:rsid w:val="00E2407C"/>
    <w:rsid w:val="00E24481"/>
    <w:rsid w:val="00E3086E"/>
    <w:rsid w:val="00E32FEF"/>
    <w:rsid w:val="00E333F8"/>
    <w:rsid w:val="00E40D0F"/>
    <w:rsid w:val="00E42778"/>
    <w:rsid w:val="00E44F2C"/>
    <w:rsid w:val="00E47C9F"/>
    <w:rsid w:val="00E5103D"/>
    <w:rsid w:val="00E527E1"/>
    <w:rsid w:val="00E55136"/>
    <w:rsid w:val="00E55A42"/>
    <w:rsid w:val="00E56385"/>
    <w:rsid w:val="00E56F65"/>
    <w:rsid w:val="00E6004D"/>
    <w:rsid w:val="00E64BDE"/>
    <w:rsid w:val="00E66F3A"/>
    <w:rsid w:val="00E72379"/>
    <w:rsid w:val="00E732F4"/>
    <w:rsid w:val="00E756E4"/>
    <w:rsid w:val="00E764E7"/>
    <w:rsid w:val="00E81978"/>
    <w:rsid w:val="00E82722"/>
    <w:rsid w:val="00E8493C"/>
    <w:rsid w:val="00E864E0"/>
    <w:rsid w:val="00E86918"/>
    <w:rsid w:val="00E9687F"/>
    <w:rsid w:val="00EA14FA"/>
    <w:rsid w:val="00EA1977"/>
    <w:rsid w:val="00EA1D2D"/>
    <w:rsid w:val="00EA4E19"/>
    <w:rsid w:val="00EB2A49"/>
    <w:rsid w:val="00EB2F01"/>
    <w:rsid w:val="00EB50DF"/>
    <w:rsid w:val="00EC08C0"/>
    <w:rsid w:val="00EC0A0C"/>
    <w:rsid w:val="00EC2A05"/>
    <w:rsid w:val="00EC40D1"/>
    <w:rsid w:val="00EC428A"/>
    <w:rsid w:val="00EC4FE5"/>
    <w:rsid w:val="00EC6510"/>
    <w:rsid w:val="00EC6C9E"/>
    <w:rsid w:val="00ED0CB8"/>
    <w:rsid w:val="00ED1B9E"/>
    <w:rsid w:val="00ED2141"/>
    <w:rsid w:val="00ED2EC4"/>
    <w:rsid w:val="00ED4FD2"/>
    <w:rsid w:val="00ED6479"/>
    <w:rsid w:val="00EE1873"/>
    <w:rsid w:val="00EE5CD5"/>
    <w:rsid w:val="00EE682A"/>
    <w:rsid w:val="00EE6F7C"/>
    <w:rsid w:val="00EE7D60"/>
    <w:rsid w:val="00EE7FEE"/>
    <w:rsid w:val="00EF00CA"/>
    <w:rsid w:val="00EF0E7C"/>
    <w:rsid w:val="00EF2CD0"/>
    <w:rsid w:val="00EF53E9"/>
    <w:rsid w:val="00EF6DBA"/>
    <w:rsid w:val="00F05C78"/>
    <w:rsid w:val="00F07625"/>
    <w:rsid w:val="00F1084B"/>
    <w:rsid w:val="00F116C4"/>
    <w:rsid w:val="00F15DB3"/>
    <w:rsid w:val="00F21625"/>
    <w:rsid w:val="00F272B4"/>
    <w:rsid w:val="00F2734E"/>
    <w:rsid w:val="00F308EF"/>
    <w:rsid w:val="00F33DFD"/>
    <w:rsid w:val="00F340EE"/>
    <w:rsid w:val="00F379B7"/>
    <w:rsid w:val="00F412EC"/>
    <w:rsid w:val="00F41EB2"/>
    <w:rsid w:val="00F4657B"/>
    <w:rsid w:val="00F51735"/>
    <w:rsid w:val="00F525FA"/>
    <w:rsid w:val="00F545BC"/>
    <w:rsid w:val="00F561AD"/>
    <w:rsid w:val="00F6238A"/>
    <w:rsid w:val="00F65828"/>
    <w:rsid w:val="00F66E01"/>
    <w:rsid w:val="00F72387"/>
    <w:rsid w:val="00F728BD"/>
    <w:rsid w:val="00F76F91"/>
    <w:rsid w:val="00F7735E"/>
    <w:rsid w:val="00F80AF9"/>
    <w:rsid w:val="00F969D0"/>
    <w:rsid w:val="00FA0FB9"/>
    <w:rsid w:val="00FA2AB9"/>
    <w:rsid w:val="00FA60EB"/>
    <w:rsid w:val="00FB4D31"/>
    <w:rsid w:val="00FC0F26"/>
    <w:rsid w:val="00FC40D5"/>
    <w:rsid w:val="00FC4693"/>
    <w:rsid w:val="00FC46FD"/>
    <w:rsid w:val="00FD024F"/>
    <w:rsid w:val="00FD359D"/>
    <w:rsid w:val="00FD4BC7"/>
    <w:rsid w:val="00FD7B72"/>
    <w:rsid w:val="00FE00C0"/>
    <w:rsid w:val="00FE13FF"/>
    <w:rsid w:val="00FE584D"/>
    <w:rsid w:val="00FE5C79"/>
    <w:rsid w:val="00FE6741"/>
    <w:rsid w:val="00FF177E"/>
    <w:rsid w:val="00FF2002"/>
    <w:rsid w:val="00FF2844"/>
    <w:rsid w:val="00FF3712"/>
    <w:rsid w:val="00FF3DB0"/>
    <w:rsid w:val="00FF4598"/>
    <w:rsid w:val="00FF61D7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90E6E"/>
  <w15:chartTrackingRefBased/>
  <w15:docId w15:val="{8D8965F0-4946-4AFC-8F1C-2E8F8754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5103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39E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6C61E7"/>
  </w:style>
  <w:style w:type="character" w:customStyle="1" w:styleId="mo">
    <w:name w:val="mo"/>
    <w:basedOn w:val="DefaultParagraphFont"/>
    <w:rsid w:val="006C61E7"/>
  </w:style>
  <w:style w:type="character" w:customStyle="1" w:styleId="mn">
    <w:name w:val="mn"/>
    <w:basedOn w:val="DefaultParagraphFont"/>
    <w:rsid w:val="006C61E7"/>
  </w:style>
  <w:style w:type="character" w:customStyle="1" w:styleId="mjxassistivemathml">
    <w:name w:val="mjx_assistive_mathml"/>
    <w:basedOn w:val="DefaultParagraphFont"/>
    <w:rsid w:val="006C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m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913141CF014BD8A98875E895EB5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20434-516F-48DD-830D-F4FA9708BFA4}"/>
      </w:docPartPr>
      <w:docPartBody>
        <w:p w:rsidR="00B24621" w:rsidRDefault="003E008A">
          <w:pPr>
            <w:pStyle w:val="3E913141CF014BD8A98875E895EB568B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8A"/>
    <w:rsid w:val="000F6FC8"/>
    <w:rsid w:val="00287080"/>
    <w:rsid w:val="00296AAD"/>
    <w:rsid w:val="002E084A"/>
    <w:rsid w:val="0033459F"/>
    <w:rsid w:val="003E008A"/>
    <w:rsid w:val="004220BD"/>
    <w:rsid w:val="005049E6"/>
    <w:rsid w:val="00556069"/>
    <w:rsid w:val="005B11EB"/>
    <w:rsid w:val="006C34FA"/>
    <w:rsid w:val="00831458"/>
    <w:rsid w:val="00845BDB"/>
    <w:rsid w:val="008518FD"/>
    <w:rsid w:val="00857E78"/>
    <w:rsid w:val="008C485E"/>
    <w:rsid w:val="009421A5"/>
    <w:rsid w:val="00A16230"/>
    <w:rsid w:val="00A430EA"/>
    <w:rsid w:val="00A5475F"/>
    <w:rsid w:val="00B24621"/>
    <w:rsid w:val="00BE2FA8"/>
    <w:rsid w:val="00CA62B9"/>
    <w:rsid w:val="00D50BE6"/>
    <w:rsid w:val="00D61B94"/>
    <w:rsid w:val="00D904E2"/>
    <w:rsid w:val="00DA41F6"/>
    <w:rsid w:val="00E8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3E913141CF014BD8A98875E895EB568B">
    <w:name w:val="3E913141CF014BD8A98875E895EB56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Week 1: Module 1 - Group Project - Dataset Proposal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4CBCD6-9E09-4E82-A6DF-3A455DCB4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9700</TotalTime>
  <Pages>6</Pages>
  <Words>1019</Words>
  <Characters>5078</Characters>
  <Application>Microsoft Office Word</Application>
  <DocSecurity>0</DocSecurity>
  <Lines>105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Card Approval Prediction using Data Mining Techniques</vt:lpstr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Card Approval Prediction using Data Mining Techniques</dc:title>
  <dc:subject/>
  <dc:creator>shivani sharma</dc:creator>
  <cp:keywords/>
  <dc:description/>
  <cp:lastModifiedBy>Sunil Raj Thota</cp:lastModifiedBy>
  <cp:revision>802</cp:revision>
  <cp:lastPrinted>2020-11-02T00:10:00Z</cp:lastPrinted>
  <dcterms:created xsi:type="dcterms:W3CDTF">2019-11-03T00:27:00Z</dcterms:created>
  <dcterms:modified xsi:type="dcterms:W3CDTF">2021-10-01T18:20:00Z</dcterms:modified>
</cp:coreProperties>
</file>
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8004A" w14:textId="77777777" w:rsidR="0037426C" w:rsidRDefault="0037426C" w:rsidP="00FD4BC7">
      <w:pPr>
        <w:pStyle w:val="Title2"/>
        <w:rPr>
          <w:rFonts w:asciiTheme="majorHAnsi" w:hAnsiTheme="majorHAnsi" w:cstheme="majorHAnsi"/>
          <w:b/>
          <w:sz w:val="28"/>
          <w:szCs w:val="28"/>
        </w:rPr>
      </w:pPr>
    </w:p>
    <w:p w14:paraId="55A69DFC" w14:textId="77777777" w:rsidR="0037426C" w:rsidRDefault="0037426C" w:rsidP="00FD4BC7">
      <w:pPr>
        <w:pStyle w:val="Title2"/>
        <w:rPr>
          <w:rFonts w:asciiTheme="majorHAnsi" w:hAnsiTheme="majorHAnsi" w:cstheme="majorHAnsi"/>
          <w:b/>
          <w:sz w:val="28"/>
          <w:szCs w:val="28"/>
        </w:rPr>
      </w:pPr>
    </w:p>
    <w:p w14:paraId="65250E86" w14:textId="77777777" w:rsidR="0037426C" w:rsidRDefault="0037426C" w:rsidP="00FD4BC7">
      <w:pPr>
        <w:pStyle w:val="Title2"/>
        <w:rPr>
          <w:rFonts w:asciiTheme="majorHAnsi" w:hAnsiTheme="majorHAnsi" w:cstheme="majorHAnsi"/>
          <w:b/>
          <w:sz w:val="28"/>
          <w:szCs w:val="28"/>
        </w:rPr>
      </w:pPr>
    </w:p>
    <w:p w14:paraId="30944C23" w14:textId="7407AA81" w:rsidR="001B2ACE" w:rsidRPr="00683AD4" w:rsidRDefault="00727EE7" w:rsidP="00FD4BC7">
      <w:pPr>
        <w:pStyle w:val="Title2"/>
        <w:rPr>
          <w:rFonts w:asciiTheme="majorHAnsi" w:hAnsiTheme="majorHAnsi" w:cstheme="majorHAnsi"/>
        </w:rPr>
      </w:pPr>
      <w:r w:rsidRPr="00683AD4">
        <w:rPr>
          <w:rFonts w:asciiTheme="majorHAnsi" w:hAnsiTheme="majorHAnsi" w:cstheme="majorHAnsi"/>
          <w:b/>
          <w:sz w:val="28"/>
          <w:szCs w:val="28"/>
        </w:rPr>
        <w:t>Course:</w:t>
      </w:r>
      <w:r w:rsidR="0092715A" w:rsidRPr="00683AD4">
        <w:rPr>
          <w:rFonts w:asciiTheme="majorHAnsi" w:hAnsiTheme="majorHAnsi" w:cstheme="majorHAnsi"/>
          <w:b/>
          <w:sz w:val="28"/>
          <w:szCs w:val="28"/>
        </w:rPr>
        <w:t xml:space="preserve"> </w:t>
      </w:r>
      <w:r w:rsidR="00D96BEF" w:rsidRPr="00683AD4">
        <w:rPr>
          <w:rFonts w:asciiTheme="majorHAnsi" w:hAnsiTheme="majorHAnsi" w:cstheme="majorHAnsi"/>
          <w:bCs/>
        </w:rPr>
        <w:t>ALY</w:t>
      </w:r>
      <w:r w:rsidR="004C3467" w:rsidRPr="00683AD4">
        <w:rPr>
          <w:rFonts w:asciiTheme="majorHAnsi" w:hAnsiTheme="majorHAnsi" w:cstheme="majorHAnsi"/>
          <w:bCs/>
        </w:rPr>
        <w:t xml:space="preserve"> </w:t>
      </w:r>
      <w:r w:rsidR="0092715A" w:rsidRPr="00683AD4">
        <w:rPr>
          <w:rFonts w:asciiTheme="majorHAnsi" w:hAnsiTheme="majorHAnsi" w:cstheme="majorHAnsi"/>
          <w:bCs/>
        </w:rPr>
        <w:t>60</w:t>
      </w:r>
      <w:r w:rsidR="00D96BEF" w:rsidRPr="00683AD4">
        <w:rPr>
          <w:rFonts w:asciiTheme="majorHAnsi" w:hAnsiTheme="majorHAnsi" w:cstheme="majorHAnsi"/>
          <w:bCs/>
        </w:rPr>
        <w:t>40</w:t>
      </w:r>
    </w:p>
    <w:p w14:paraId="1DBF79A2" w14:textId="36579083" w:rsidR="00DA6940" w:rsidRPr="00864FC5" w:rsidRDefault="00727EE7" w:rsidP="00864FC5">
      <w:pPr>
        <w:pStyle w:val="Title2"/>
        <w:rPr>
          <w:rFonts w:asciiTheme="majorHAnsi" w:hAnsiTheme="majorHAnsi" w:cstheme="majorHAnsi"/>
          <w:sz w:val="28"/>
          <w:szCs w:val="28"/>
        </w:rPr>
      </w:pPr>
      <w:r w:rsidRPr="00683AD4">
        <w:rPr>
          <w:rFonts w:asciiTheme="majorHAnsi" w:hAnsiTheme="majorHAnsi" w:cstheme="majorHAnsi"/>
          <w:b/>
          <w:sz w:val="28"/>
          <w:szCs w:val="28"/>
        </w:rPr>
        <w:t>Instructor’s Name:</w:t>
      </w:r>
      <w:r w:rsidRPr="00683AD4">
        <w:rPr>
          <w:rFonts w:asciiTheme="majorHAnsi" w:hAnsiTheme="majorHAnsi" w:cstheme="majorHAnsi"/>
          <w:sz w:val="28"/>
          <w:szCs w:val="28"/>
        </w:rPr>
        <w:t xml:space="preserve"> </w:t>
      </w:r>
      <w:r w:rsidR="00D96BEF" w:rsidRPr="00683AD4">
        <w:rPr>
          <w:rFonts w:asciiTheme="majorHAnsi" w:hAnsiTheme="majorHAnsi" w:cstheme="majorHAnsi"/>
        </w:rPr>
        <w:t>Prof. Dr. Justin Grosz</w:t>
      </w:r>
    </w:p>
    <w:p w14:paraId="2C4CE04D" w14:textId="0018112D" w:rsidR="008010E9" w:rsidRDefault="009C0817" w:rsidP="00864FC5">
      <w:pPr>
        <w:pStyle w:val="Title2"/>
        <w:rPr>
          <w:rFonts w:asciiTheme="majorHAnsi" w:hAnsiTheme="majorHAnsi" w:cstheme="majorHAnsi"/>
          <w:b/>
        </w:rPr>
      </w:pPr>
      <w:r w:rsidRPr="008E61E0">
        <w:rPr>
          <w:rFonts w:cstheme="minorHAnsi"/>
          <w:noProof/>
        </w:rPr>
        <w:drawing>
          <wp:inline distT="0" distB="0" distL="0" distR="0" wp14:anchorId="713DD637" wp14:editId="6C4FF91C">
            <wp:extent cx="2511706" cy="2511706"/>
            <wp:effectExtent l="0" t="0" r="3175" b="3175"/>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8215" cy="2558215"/>
                    </a:xfrm>
                    <a:prstGeom prst="rect">
                      <a:avLst/>
                    </a:prstGeom>
                    <a:noFill/>
                  </pic:spPr>
                </pic:pic>
              </a:graphicData>
            </a:graphic>
          </wp:inline>
        </w:drawing>
      </w:r>
    </w:p>
    <w:p w14:paraId="1CB55FD8" w14:textId="77777777" w:rsidR="008010E9" w:rsidRPr="00683AD4" w:rsidRDefault="008010E9" w:rsidP="008010E9">
      <w:pPr>
        <w:pStyle w:val="Title2"/>
        <w:rPr>
          <w:rFonts w:asciiTheme="majorHAnsi" w:hAnsiTheme="majorHAnsi" w:cstheme="majorHAnsi"/>
          <w:b/>
          <w:bCs/>
          <w:sz w:val="28"/>
          <w:szCs w:val="28"/>
        </w:rPr>
      </w:pPr>
      <w:r w:rsidRPr="00683AD4">
        <w:rPr>
          <w:rFonts w:asciiTheme="majorHAnsi" w:hAnsiTheme="majorHAnsi" w:cstheme="majorHAnsi"/>
          <w:b/>
          <w:bCs/>
          <w:sz w:val="28"/>
          <w:szCs w:val="28"/>
        </w:rPr>
        <w:t>Submitted By:</w:t>
      </w:r>
    </w:p>
    <w:p w14:paraId="014CCF4D" w14:textId="77777777" w:rsidR="008010E9" w:rsidRDefault="008010E9" w:rsidP="008010E9">
      <w:pPr>
        <w:pStyle w:val="Title2"/>
        <w:rPr>
          <w:rFonts w:asciiTheme="majorHAnsi" w:hAnsiTheme="majorHAnsi" w:cstheme="majorHAnsi"/>
        </w:rPr>
      </w:pPr>
      <w:r>
        <w:rPr>
          <w:rFonts w:asciiTheme="majorHAnsi" w:hAnsiTheme="majorHAnsi" w:cstheme="majorHAnsi"/>
        </w:rPr>
        <w:t>Sunil Raj Thota</w:t>
      </w:r>
    </w:p>
    <w:p w14:paraId="4EA0808C" w14:textId="689ED619" w:rsidR="002B0315" w:rsidRPr="00542269" w:rsidRDefault="008010E9" w:rsidP="00542269">
      <w:pPr>
        <w:pStyle w:val="Title2"/>
        <w:rPr>
          <w:rFonts w:asciiTheme="majorHAnsi" w:hAnsiTheme="majorHAnsi" w:cstheme="majorHAnsi"/>
        </w:rPr>
      </w:pPr>
      <w:r w:rsidRPr="00683AD4">
        <w:rPr>
          <w:rFonts w:asciiTheme="majorHAnsi" w:hAnsiTheme="majorHAnsi" w:cstheme="majorHAnsi"/>
          <w:b/>
          <w:bCs/>
          <w:sz w:val="28"/>
          <w:szCs w:val="28"/>
        </w:rPr>
        <w:t>Date:</w:t>
      </w:r>
      <w:r>
        <w:rPr>
          <w:rFonts w:asciiTheme="majorHAnsi" w:hAnsiTheme="majorHAnsi" w:cstheme="majorHAnsi"/>
        </w:rPr>
        <w:t xml:space="preserve"> </w:t>
      </w:r>
      <w:r w:rsidR="00C93738">
        <w:rPr>
          <w:rFonts w:asciiTheme="majorHAnsi" w:hAnsiTheme="majorHAnsi" w:cstheme="majorHAnsi"/>
        </w:rPr>
        <w:t>10</w:t>
      </w:r>
      <w:r>
        <w:rPr>
          <w:rFonts w:asciiTheme="majorHAnsi" w:hAnsiTheme="majorHAnsi" w:cstheme="majorHAnsi"/>
        </w:rPr>
        <w:t>/</w:t>
      </w:r>
      <w:r w:rsidR="002A647A">
        <w:rPr>
          <w:rFonts w:asciiTheme="majorHAnsi" w:hAnsiTheme="majorHAnsi" w:cstheme="majorHAnsi"/>
        </w:rPr>
        <w:t>21</w:t>
      </w:r>
      <w:r>
        <w:rPr>
          <w:rFonts w:asciiTheme="majorHAnsi" w:hAnsiTheme="majorHAnsi" w:cstheme="majorHAnsi"/>
        </w:rPr>
        <w:t>/2021</w:t>
      </w:r>
    </w:p>
    <w:p w14:paraId="08C61411" w14:textId="59AB07AA" w:rsidR="00864FC5" w:rsidRDefault="00864FC5" w:rsidP="00876377">
      <w:pPr>
        <w:pStyle w:val="Title2"/>
        <w:rPr>
          <w:rFonts w:asciiTheme="majorHAnsi" w:hAnsiTheme="majorHAnsi" w:cstheme="majorHAnsi"/>
          <w:b/>
          <w:sz w:val="28"/>
          <w:szCs w:val="28"/>
        </w:rPr>
      </w:pPr>
    </w:p>
    <w:p w14:paraId="1151EE8F" w14:textId="0F39A9B6" w:rsidR="0037426C" w:rsidRDefault="0037426C" w:rsidP="00876377">
      <w:pPr>
        <w:pStyle w:val="Title2"/>
        <w:rPr>
          <w:rFonts w:asciiTheme="majorHAnsi" w:hAnsiTheme="majorHAnsi" w:cstheme="majorHAnsi"/>
          <w:b/>
          <w:sz w:val="28"/>
          <w:szCs w:val="28"/>
        </w:rPr>
      </w:pPr>
    </w:p>
    <w:p w14:paraId="323062B7" w14:textId="0547D7C8" w:rsidR="0037426C" w:rsidRDefault="0037426C" w:rsidP="00876377">
      <w:pPr>
        <w:pStyle w:val="Title2"/>
        <w:rPr>
          <w:rFonts w:asciiTheme="majorHAnsi" w:hAnsiTheme="majorHAnsi" w:cstheme="majorHAnsi"/>
          <w:b/>
          <w:sz w:val="28"/>
          <w:szCs w:val="28"/>
        </w:rPr>
      </w:pPr>
    </w:p>
    <w:p w14:paraId="302DCA35" w14:textId="67B30FB8" w:rsidR="0037426C" w:rsidRDefault="0037426C" w:rsidP="00876377">
      <w:pPr>
        <w:pStyle w:val="Title2"/>
        <w:rPr>
          <w:rFonts w:asciiTheme="majorHAnsi" w:hAnsiTheme="majorHAnsi" w:cstheme="majorHAnsi"/>
          <w:b/>
          <w:sz w:val="28"/>
          <w:szCs w:val="28"/>
        </w:rPr>
      </w:pPr>
    </w:p>
    <w:p w14:paraId="5B6EF616" w14:textId="77777777" w:rsidR="0037426C" w:rsidRDefault="0037426C" w:rsidP="00876377">
      <w:pPr>
        <w:pStyle w:val="Title2"/>
        <w:rPr>
          <w:rFonts w:asciiTheme="majorHAnsi" w:hAnsiTheme="majorHAnsi" w:cstheme="majorHAnsi"/>
          <w:b/>
          <w:sz w:val="28"/>
          <w:szCs w:val="28"/>
        </w:rPr>
      </w:pPr>
    </w:p>
    <w:p w14:paraId="1B7A3393" w14:textId="77777777" w:rsidR="00472B19" w:rsidRDefault="00472B19" w:rsidP="00876377">
      <w:pPr>
        <w:pStyle w:val="Title2"/>
        <w:rPr>
          <w:rFonts w:asciiTheme="majorHAnsi" w:hAnsiTheme="majorHAnsi" w:cstheme="majorHAnsi"/>
          <w:b/>
          <w:sz w:val="28"/>
          <w:szCs w:val="28"/>
        </w:rPr>
      </w:pPr>
    </w:p>
    <w:p w14:paraId="106922B4" w14:textId="1BD1E9BE" w:rsidR="00E81978" w:rsidRPr="008B10BB" w:rsidRDefault="00AF115B" w:rsidP="00E809DA">
      <w:pPr>
        <w:pStyle w:val="Title2"/>
        <w:jc w:val="left"/>
        <w:rPr>
          <w:rFonts w:asciiTheme="majorHAnsi" w:hAnsiTheme="majorHAnsi" w:cstheme="majorHAnsi"/>
          <w:sz w:val="28"/>
          <w:szCs w:val="28"/>
        </w:rPr>
      </w:pPr>
      <w:r w:rsidRPr="008B10BB">
        <w:rPr>
          <w:rFonts w:asciiTheme="majorHAnsi" w:hAnsiTheme="majorHAnsi" w:cstheme="majorHAnsi"/>
          <w:b/>
          <w:sz w:val="28"/>
          <w:szCs w:val="28"/>
        </w:rPr>
        <w:lastRenderedPageBreak/>
        <w:t>Introduction</w:t>
      </w:r>
      <w:r w:rsidR="00025A23">
        <w:rPr>
          <w:rFonts w:asciiTheme="majorHAnsi" w:hAnsiTheme="majorHAnsi" w:cstheme="majorHAnsi"/>
          <w:b/>
          <w:sz w:val="28"/>
          <w:szCs w:val="28"/>
        </w:rPr>
        <w:t>:</w:t>
      </w:r>
    </w:p>
    <w:p w14:paraId="0C797CD9" w14:textId="77777777" w:rsidR="00225318" w:rsidRDefault="009C3A3C" w:rsidP="002756E0">
      <w:pPr>
        <w:pStyle w:val="Title2"/>
        <w:ind w:firstLine="720"/>
        <w:jc w:val="both"/>
        <w:rPr>
          <w:rFonts w:asciiTheme="majorHAnsi" w:hAnsiTheme="majorHAnsi" w:cstheme="majorHAnsi"/>
          <w:bCs/>
        </w:rPr>
      </w:pPr>
      <w:r w:rsidRPr="009C3A3C">
        <w:rPr>
          <w:rFonts w:asciiTheme="majorHAnsi" w:hAnsiTheme="majorHAnsi" w:cstheme="majorHAnsi"/>
          <w:bCs/>
        </w:rPr>
        <w:t>The March on Washington and King's address are largely seen as pivotal milestones in the Civil Rights Movement, bringing racial equality demands and confrontations from the South to a national platform. These are the thoughts that sparked a revolution.</w:t>
      </w:r>
      <w:r w:rsidR="008826FF">
        <w:rPr>
          <w:rFonts w:asciiTheme="majorHAnsi" w:hAnsiTheme="majorHAnsi" w:cstheme="majorHAnsi"/>
          <w:bCs/>
        </w:rPr>
        <w:t xml:space="preserve"> </w:t>
      </w:r>
      <w:r w:rsidR="008826FF" w:rsidRPr="008826FF">
        <w:rPr>
          <w:rFonts w:asciiTheme="majorHAnsi" w:hAnsiTheme="majorHAnsi" w:cstheme="majorHAnsi"/>
          <w:bCs/>
        </w:rPr>
        <w:t>The speech's main theme is that all individuals are created equal, and that, while this was not the case in America at the moment, it must be in the future. He argued strongly and aggressively.</w:t>
      </w:r>
      <w:r w:rsidR="008826FF">
        <w:rPr>
          <w:rFonts w:asciiTheme="majorHAnsi" w:hAnsiTheme="majorHAnsi" w:cstheme="majorHAnsi"/>
          <w:bCs/>
        </w:rPr>
        <w:t xml:space="preserve"> This s</w:t>
      </w:r>
      <w:r w:rsidR="008826FF" w:rsidRPr="008826FF">
        <w:rPr>
          <w:rFonts w:asciiTheme="majorHAnsi" w:hAnsiTheme="majorHAnsi" w:cstheme="majorHAnsi"/>
          <w:bCs/>
        </w:rPr>
        <w:t>peech is intended to educate the American public about the injustice of racial inequity and encourage them to stop discriminating based on race.</w:t>
      </w:r>
      <w:r w:rsidR="00225318">
        <w:rPr>
          <w:rFonts w:asciiTheme="majorHAnsi" w:hAnsiTheme="majorHAnsi" w:cstheme="majorHAnsi"/>
          <w:bCs/>
        </w:rPr>
        <w:t xml:space="preserve"> </w:t>
      </w:r>
    </w:p>
    <w:p w14:paraId="51E38771" w14:textId="3B82BEE3" w:rsidR="007F3622" w:rsidRDefault="00225318" w:rsidP="00225318">
      <w:pPr>
        <w:pStyle w:val="Title2"/>
        <w:ind w:firstLine="720"/>
        <w:jc w:val="both"/>
        <w:rPr>
          <w:rFonts w:asciiTheme="majorHAnsi" w:hAnsiTheme="majorHAnsi" w:cstheme="majorHAnsi"/>
          <w:bCs/>
        </w:rPr>
      </w:pPr>
      <w:r w:rsidRPr="00225318">
        <w:rPr>
          <w:rFonts w:asciiTheme="majorHAnsi" w:hAnsiTheme="majorHAnsi" w:cstheme="majorHAnsi"/>
          <w:bCs/>
        </w:rPr>
        <w:t>Using th</w:t>
      </w:r>
      <w:r>
        <w:rPr>
          <w:rFonts w:asciiTheme="majorHAnsi" w:hAnsiTheme="majorHAnsi" w:cstheme="majorHAnsi"/>
          <w:bCs/>
        </w:rPr>
        <w:t>is</w:t>
      </w:r>
      <w:r w:rsidRPr="00225318">
        <w:rPr>
          <w:rFonts w:asciiTheme="majorHAnsi" w:hAnsiTheme="majorHAnsi" w:cstheme="majorHAnsi"/>
          <w:bCs/>
        </w:rPr>
        <w:t xml:space="preserve"> speech </w:t>
      </w:r>
      <w:r>
        <w:rPr>
          <w:rFonts w:asciiTheme="majorHAnsi" w:hAnsiTheme="majorHAnsi" w:cstheme="majorHAnsi"/>
          <w:bCs/>
        </w:rPr>
        <w:t>as an exercise</w:t>
      </w:r>
      <w:r w:rsidRPr="00225318">
        <w:rPr>
          <w:rFonts w:asciiTheme="majorHAnsi" w:hAnsiTheme="majorHAnsi" w:cstheme="majorHAnsi"/>
          <w:bCs/>
        </w:rPr>
        <w:t>,</w:t>
      </w:r>
      <w:r>
        <w:rPr>
          <w:rFonts w:asciiTheme="majorHAnsi" w:hAnsiTheme="majorHAnsi" w:cstheme="majorHAnsi"/>
          <w:bCs/>
        </w:rPr>
        <w:t xml:space="preserve"> we can</w:t>
      </w:r>
      <w:r w:rsidRPr="00225318">
        <w:rPr>
          <w:rFonts w:asciiTheme="majorHAnsi" w:hAnsiTheme="majorHAnsi" w:cstheme="majorHAnsi"/>
          <w:bCs/>
        </w:rPr>
        <w:t xml:space="preserve"> assess the pragmatic contents and sentence patterns of the speech. </w:t>
      </w:r>
      <w:r>
        <w:rPr>
          <w:rFonts w:asciiTheme="majorHAnsi" w:hAnsiTheme="majorHAnsi" w:cstheme="majorHAnsi"/>
          <w:bCs/>
        </w:rPr>
        <w:t>We can also</w:t>
      </w:r>
      <w:r w:rsidRPr="00225318">
        <w:rPr>
          <w:rFonts w:asciiTheme="majorHAnsi" w:hAnsiTheme="majorHAnsi" w:cstheme="majorHAnsi"/>
          <w:bCs/>
        </w:rPr>
        <w:t xml:space="preserve"> look at how </w:t>
      </w:r>
      <w:r>
        <w:rPr>
          <w:rFonts w:asciiTheme="majorHAnsi" w:hAnsiTheme="majorHAnsi" w:cstheme="majorHAnsi"/>
          <w:bCs/>
        </w:rPr>
        <w:t xml:space="preserve">MLK </w:t>
      </w:r>
      <w:r w:rsidRPr="00225318">
        <w:rPr>
          <w:rFonts w:asciiTheme="majorHAnsi" w:hAnsiTheme="majorHAnsi" w:cstheme="majorHAnsi"/>
          <w:bCs/>
        </w:rPr>
        <w:t>used the speech to effectively advocate for equality and overcome racism</w:t>
      </w:r>
      <w:r w:rsidR="00CD7DAC">
        <w:rPr>
          <w:rFonts w:asciiTheme="majorHAnsi" w:hAnsiTheme="majorHAnsi" w:cstheme="majorHAnsi"/>
          <w:bCs/>
        </w:rPr>
        <w:t xml:space="preserve">. </w:t>
      </w:r>
      <w:r w:rsidR="00D64962" w:rsidRPr="00D64962">
        <w:rPr>
          <w:rFonts w:asciiTheme="majorHAnsi" w:hAnsiTheme="majorHAnsi" w:cstheme="majorHAnsi"/>
          <w:bCs/>
        </w:rPr>
        <w:t xml:space="preserve">Text mining allows researchers to swiftly evaluate large amounts of data. Mining can reveal key connections between individuals that could go undiscovered. We </w:t>
      </w:r>
      <w:r w:rsidR="002B36BC">
        <w:rPr>
          <w:rFonts w:asciiTheme="majorHAnsi" w:hAnsiTheme="majorHAnsi" w:cstheme="majorHAnsi"/>
          <w:bCs/>
        </w:rPr>
        <w:t>can</w:t>
      </w:r>
      <w:r w:rsidR="00D64962" w:rsidRPr="00D64962">
        <w:rPr>
          <w:rFonts w:asciiTheme="majorHAnsi" w:hAnsiTheme="majorHAnsi" w:cstheme="majorHAnsi"/>
          <w:bCs/>
        </w:rPr>
        <w:t xml:space="preserve"> uncover hidden facts and gain sufficient insights. It also aids in the discovery and development of novel hypotheses. This speech has the potential to yield more detailed findings </w:t>
      </w:r>
      <w:r w:rsidR="002B36BC">
        <w:rPr>
          <w:rFonts w:asciiTheme="majorHAnsi" w:hAnsiTheme="majorHAnsi" w:cstheme="majorHAnsi"/>
          <w:bCs/>
        </w:rPr>
        <w:t xml:space="preserve">that </w:t>
      </w:r>
      <w:r w:rsidR="00D64962" w:rsidRPr="00D64962">
        <w:rPr>
          <w:rFonts w:asciiTheme="majorHAnsi" w:hAnsiTheme="majorHAnsi" w:cstheme="majorHAnsi"/>
          <w:bCs/>
        </w:rPr>
        <w:t>have suggested important trends and facts.</w:t>
      </w:r>
      <w:r w:rsidR="000122A7">
        <w:rPr>
          <w:rFonts w:asciiTheme="majorHAnsi" w:hAnsiTheme="majorHAnsi" w:cstheme="majorHAnsi"/>
          <w:bCs/>
        </w:rPr>
        <w:t xml:space="preserve"> </w:t>
      </w:r>
      <w:r w:rsidR="000122A7" w:rsidRPr="000122A7">
        <w:rPr>
          <w:rFonts w:asciiTheme="majorHAnsi" w:hAnsiTheme="majorHAnsi" w:cstheme="majorHAnsi"/>
          <w:bCs/>
        </w:rPr>
        <w:t>I wanted to use this chance to analyze the words he used in his speech to better comprehend the feelings he was expressing.</w:t>
      </w:r>
    </w:p>
    <w:p w14:paraId="233B2FAA" w14:textId="4F789013" w:rsidR="006E72AE" w:rsidRPr="00AF2257" w:rsidRDefault="006E72AE" w:rsidP="00E809DA">
      <w:pPr>
        <w:pStyle w:val="Title2"/>
        <w:jc w:val="left"/>
        <w:rPr>
          <w:rFonts w:asciiTheme="majorHAnsi" w:hAnsiTheme="majorHAnsi" w:cstheme="majorHAnsi"/>
          <w:b/>
          <w:sz w:val="28"/>
          <w:szCs w:val="28"/>
        </w:rPr>
      </w:pPr>
      <w:r w:rsidRPr="00AF2257">
        <w:rPr>
          <w:rFonts w:asciiTheme="majorHAnsi" w:hAnsiTheme="majorHAnsi" w:cstheme="majorHAnsi"/>
          <w:b/>
          <w:sz w:val="28"/>
          <w:szCs w:val="28"/>
        </w:rPr>
        <w:t>An</w:t>
      </w:r>
      <w:r w:rsidR="002E18DE">
        <w:rPr>
          <w:rFonts w:asciiTheme="majorHAnsi" w:hAnsiTheme="majorHAnsi" w:cstheme="majorHAnsi"/>
          <w:b/>
          <w:sz w:val="28"/>
          <w:szCs w:val="28"/>
        </w:rPr>
        <w:t>alysis</w:t>
      </w:r>
      <w:r w:rsidR="00025A23">
        <w:rPr>
          <w:rFonts w:asciiTheme="majorHAnsi" w:hAnsiTheme="majorHAnsi" w:cstheme="majorHAnsi"/>
          <w:b/>
          <w:sz w:val="28"/>
          <w:szCs w:val="28"/>
        </w:rPr>
        <w:t>:</w:t>
      </w:r>
    </w:p>
    <w:p w14:paraId="62B4D533" w14:textId="69F45B00" w:rsidR="00C45556" w:rsidRPr="00C45556" w:rsidRDefault="00C45556" w:rsidP="00C45556">
      <w:pPr>
        <w:ind w:firstLine="0"/>
        <w:jc w:val="both"/>
        <w:rPr>
          <w:rFonts w:asciiTheme="majorHAnsi" w:hAnsiTheme="majorHAnsi" w:cstheme="majorHAnsi"/>
          <w:b/>
        </w:rPr>
      </w:pPr>
      <w:r w:rsidRPr="00C45556">
        <w:rPr>
          <w:rFonts w:asciiTheme="majorHAnsi" w:hAnsiTheme="majorHAnsi" w:cstheme="majorHAnsi"/>
          <w:b/>
        </w:rPr>
        <w:t>Step 1: Getting the information and loading the packages</w:t>
      </w:r>
    </w:p>
    <w:p w14:paraId="2801A5D7" w14:textId="3D260427" w:rsidR="00E32915" w:rsidRDefault="00997E21" w:rsidP="00120EBA">
      <w:pPr>
        <w:jc w:val="both"/>
        <w:rPr>
          <w:rFonts w:asciiTheme="majorHAnsi" w:hAnsiTheme="majorHAnsi" w:cstheme="majorHAnsi"/>
          <w:bCs/>
        </w:rPr>
      </w:pPr>
      <w:r w:rsidRPr="00997E21">
        <w:rPr>
          <w:rFonts w:asciiTheme="majorHAnsi" w:hAnsiTheme="majorHAnsi" w:cstheme="majorHAnsi"/>
          <w:bCs/>
        </w:rPr>
        <w:t>For this assignment, I used many packages for natural language processing, data cleaning, and text mining. Text mining is made simpler by using tools like t</w:t>
      </w:r>
      <w:r w:rsidR="005E5C95">
        <w:rPr>
          <w:rFonts w:asciiTheme="majorHAnsi" w:hAnsiTheme="majorHAnsi" w:cstheme="majorHAnsi"/>
          <w:bCs/>
        </w:rPr>
        <w:t>m</w:t>
      </w:r>
      <w:r w:rsidR="008649B7">
        <w:rPr>
          <w:rFonts w:asciiTheme="majorHAnsi" w:hAnsiTheme="majorHAnsi" w:cstheme="majorHAnsi"/>
          <w:bCs/>
        </w:rPr>
        <w:t xml:space="preserve">. Text stemming is done by using </w:t>
      </w:r>
      <w:r w:rsidR="005E5C95">
        <w:rPr>
          <w:rFonts w:asciiTheme="majorHAnsi" w:hAnsiTheme="majorHAnsi" w:cstheme="majorHAnsi"/>
          <w:bCs/>
        </w:rPr>
        <w:t>SnowballC</w:t>
      </w:r>
      <w:r w:rsidR="00331D19">
        <w:rPr>
          <w:rFonts w:asciiTheme="majorHAnsi" w:hAnsiTheme="majorHAnsi" w:cstheme="majorHAnsi"/>
          <w:bCs/>
        </w:rPr>
        <w:t xml:space="preserve">. </w:t>
      </w:r>
      <w:r w:rsidR="00970C38">
        <w:rPr>
          <w:rFonts w:asciiTheme="majorHAnsi" w:hAnsiTheme="majorHAnsi" w:cstheme="majorHAnsi"/>
          <w:bCs/>
        </w:rPr>
        <w:t>Word cloud</w:t>
      </w:r>
      <w:r w:rsidR="00331D19">
        <w:rPr>
          <w:rFonts w:asciiTheme="majorHAnsi" w:hAnsiTheme="majorHAnsi" w:cstheme="majorHAnsi"/>
          <w:bCs/>
        </w:rPr>
        <w:t xml:space="preserve"> is used to generate the word</w:t>
      </w:r>
      <w:r w:rsidR="002B36BC">
        <w:rPr>
          <w:rFonts w:asciiTheme="majorHAnsi" w:hAnsiTheme="majorHAnsi" w:cstheme="majorHAnsi"/>
          <w:bCs/>
        </w:rPr>
        <w:t xml:space="preserve"> </w:t>
      </w:r>
      <w:r w:rsidR="00331D19">
        <w:rPr>
          <w:rFonts w:asciiTheme="majorHAnsi" w:hAnsiTheme="majorHAnsi" w:cstheme="majorHAnsi"/>
          <w:bCs/>
        </w:rPr>
        <w:t>clouds.</w:t>
      </w:r>
      <w:r w:rsidR="005E5C95">
        <w:rPr>
          <w:rFonts w:asciiTheme="majorHAnsi" w:hAnsiTheme="majorHAnsi" w:cstheme="majorHAnsi"/>
          <w:bCs/>
        </w:rPr>
        <w:t xml:space="preserve"> RColorBrewer</w:t>
      </w:r>
      <w:r w:rsidR="00331D19">
        <w:rPr>
          <w:rFonts w:asciiTheme="majorHAnsi" w:hAnsiTheme="majorHAnsi" w:cstheme="majorHAnsi"/>
          <w:bCs/>
        </w:rPr>
        <w:t xml:space="preserve"> provides a range of color palettes</w:t>
      </w:r>
      <w:r w:rsidR="0069662A">
        <w:rPr>
          <w:rFonts w:asciiTheme="majorHAnsi" w:hAnsiTheme="majorHAnsi" w:cstheme="majorHAnsi"/>
          <w:bCs/>
        </w:rPr>
        <w:t>. Rcpp package provides integration of R and C++</w:t>
      </w:r>
      <w:r w:rsidR="008B039D">
        <w:rPr>
          <w:rFonts w:asciiTheme="majorHAnsi" w:hAnsiTheme="majorHAnsi" w:cstheme="majorHAnsi"/>
          <w:bCs/>
        </w:rPr>
        <w:t xml:space="preserve"> library integrations.</w:t>
      </w:r>
      <w:r w:rsidR="00DA6783">
        <w:rPr>
          <w:rFonts w:asciiTheme="majorHAnsi" w:hAnsiTheme="majorHAnsi" w:cstheme="majorHAnsi"/>
          <w:bCs/>
        </w:rPr>
        <w:t xml:space="preserve"> </w:t>
      </w:r>
      <w:r w:rsidR="00D743BB">
        <w:rPr>
          <w:rFonts w:asciiTheme="majorHAnsi" w:hAnsiTheme="majorHAnsi" w:cstheme="majorHAnsi"/>
          <w:bCs/>
        </w:rPr>
        <w:t xml:space="preserve">Here, the </w:t>
      </w:r>
      <w:r w:rsidR="00D743BB">
        <w:rPr>
          <w:rFonts w:asciiTheme="majorHAnsi" w:hAnsiTheme="majorHAnsi" w:cstheme="majorHAnsi"/>
          <w:bCs/>
        </w:rPr>
        <w:lastRenderedPageBreak/>
        <w:t xml:space="preserve">result is a structure of type Corpus that is loaded into the memory. </w:t>
      </w:r>
      <w:r w:rsidR="00EF725F">
        <w:rPr>
          <w:rFonts w:asciiTheme="majorHAnsi" w:hAnsiTheme="majorHAnsi" w:cstheme="majorHAnsi"/>
          <w:bCs/>
        </w:rPr>
        <w:t xml:space="preserve">It is a list of 46 items. </w:t>
      </w:r>
      <w:r w:rsidR="004E34F4" w:rsidRPr="004E34F4">
        <w:rPr>
          <w:rFonts w:asciiTheme="majorHAnsi" w:hAnsiTheme="majorHAnsi" w:cstheme="majorHAnsi"/>
          <w:bCs/>
        </w:rPr>
        <w:t>The main goal of this presentation is to analyze text data.</w:t>
      </w:r>
    </w:p>
    <w:p w14:paraId="615AE753" w14:textId="27037545" w:rsidR="00E32915" w:rsidRPr="00E32915" w:rsidRDefault="00E32915" w:rsidP="00E32915">
      <w:pPr>
        <w:ind w:firstLine="0"/>
        <w:jc w:val="both"/>
        <w:rPr>
          <w:rFonts w:asciiTheme="majorHAnsi" w:hAnsiTheme="majorHAnsi" w:cstheme="majorHAnsi"/>
          <w:b/>
        </w:rPr>
      </w:pPr>
      <w:r w:rsidRPr="00E32915">
        <w:rPr>
          <w:rFonts w:asciiTheme="majorHAnsi" w:hAnsiTheme="majorHAnsi" w:cstheme="majorHAnsi"/>
          <w:b/>
        </w:rPr>
        <w:t>Step 2:</w:t>
      </w:r>
      <w:r w:rsidR="00527C20">
        <w:rPr>
          <w:rFonts w:asciiTheme="majorHAnsi" w:hAnsiTheme="majorHAnsi" w:cstheme="majorHAnsi"/>
          <w:b/>
        </w:rPr>
        <w:t xml:space="preserve"> </w:t>
      </w:r>
      <w:r w:rsidR="00527C20" w:rsidRPr="00527C20">
        <w:rPr>
          <w:rFonts w:asciiTheme="majorHAnsi" w:hAnsiTheme="majorHAnsi" w:cstheme="majorHAnsi"/>
          <w:b/>
        </w:rPr>
        <w:t>Clean up the textual data</w:t>
      </w:r>
    </w:p>
    <w:p w14:paraId="4E886630" w14:textId="3E159103" w:rsidR="00D64962" w:rsidRDefault="00120EBA" w:rsidP="00120EBA">
      <w:pPr>
        <w:jc w:val="both"/>
        <w:rPr>
          <w:rFonts w:asciiTheme="majorHAnsi" w:hAnsiTheme="majorHAnsi" w:cstheme="majorHAnsi"/>
          <w:bCs/>
        </w:rPr>
      </w:pPr>
      <w:r w:rsidRPr="00120EBA">
        <w:rPr>
          <w:rFonts w:asciiTheme="majorHAnsi" w:hAnsiTheme="majorHAnsi" w:cstheme="majorHAnsi"/>
          <w:bCs/>
        </w:rPr>
        <w:t>The following are some of the most common data cleaning activities connected with text mining: Changing all of the text to lower case Getting rid of punctuation marks (periods, commas, hyphens</w:t>
      </w:r>
      <w:r w:rsidR="002B36BC">
        <w:rPr>
          <w:rFonts w:asciiTheme="majorHAnsi" w:hAnsiTheme="majorHAnsi" w:cstheme="majorHAnsi"/>
          <w:bCs/>
        </w:rPr>
        <w:t>,</w:t>
      </w:r>
      <w:r w:rsidRPr="00120EBA">
        <w:rPr>
          <w:rFonts w:asciiTheme="majorHAnsi" w:hAnsiTheme="majorHAnsi" w:cstheme="majorHAnsi"/>
          <w:bCs/>
        </w:rPr>
        <w:t xml:space="preserve"> </w:t>
      </w:r>
      <w:r w:rsidR="00970C38" w:rsidRPr="00120EBA">
        <w:rPr>
          <w:rFonts w:asciiTheme="majorHAnsi" w:hAnsiTheme="majorHAnsi" w:cstheme="majorHAnsi"/>
          <w:bCs/>
        </w:rPr>
        <w:t>etc.</w:t>
      </w:r>
      <w:r w:rsidRPr="00120EBA">
        <w:rPr>
          <w:rFonts w:asciiTheme="majorHAnsi" w:hAnsiTheme="majorHAnsi" w:cstheme="majorHAnsi"/>
          <w:bCs/>
        </w:rPr>
        <w:t xml:space="preserve">). </w:t>
      </w:r>
      <w:r w:rsidR="00970C38" w:rsidRPr="00120EBA">
        <w:rPr>
          <w:rFonts w:asciiTheme="majorHAnsi" w:hAnsiTheme="majorHAnsi" w:cstheme="majorHAnsi"/>
          <w:bCs/>
        </w:rPr>
        <w:t>Stop words</w:t>
      </w:r>
      <w:r w:rsidRPr="00120EBA">
        <w:rPr>
          <w:rFonts w:asciiTheme="majorHAnsi" w:hAnsiTheme="majorHAnsi" w:cstheme="majorHAnsi"/>
          <w:bCs/>
        </w:rPr>
        <w:t xml:space="preserve"> (very common words like "and," "</w:t>
      </w:r>
      <w:r w:rsidR="002B36BC">
        <w:rPr>
          <w:rFonts w:asciiTheme="majorHAnsi" w:hAnsiTheme="majorHAnsi" w:cstheme="majorHAnsi"/>
          <w:bCs/>
        </w:rPr>
        <w:t>o</w:t>
      </w:r>
      <w:r w:rsidRPr="00120EBA">
        <w:rPr>
          <w:rFonts w:asciiTheme="majorHAnsi" w:hAnsiTheme="majorHAnsi" w:cstheme="majorHAnsi"/>
          <w:bCs/>
        </w:rPr>
        <w:t xml:space="preserve">r," "not," "in," "is," and so on) are removed. </w:t>
      </w:r>
      <w:r w:rsidR="00970C38" w:rsidRPr="00453673">
        <w:rPr>
          <w:rFonts w:asciiTheme="majorHAnsi" w:hAnsiTheme="majorHAnsi" w:cstheme="majorHAnsi"/>
          <w:bCs/>
        </w:rPr>
        <w:t>Stop words</w:t>
      </w:r>
      <w:r w:rsidR="00453673" w:rsidRPr="00453673">
        <w:rPr>
          <w:rFonts w:asciiTheme="majorHAnsi" w:hAnsiTheme="majorHAnsi" w:cstheme="majorHAnsi"/>
          <w:bCs/>
        </w:rPr>
        <w:t xml:space="preserve"> are words that are so prevalent that they have a low information value.</w:t>
      </w:r>
      <w:r w:rsidR="00453673">
        <w:rPr>
          <w:rFonts w:asciiTheme="majorHAnsi" w:hAnsiTheme="majorHAnsi" w:cstheme="majorHAnsi"/>
          <w:bCs/>
        </w:rPr>
        <w:t xml:space="preserve"> </w:t>
      </w:r>
      <w:r w:rsidRPr="00120EBA">
        <w:rPr>
          <w:rFonts w:asciiTheme="majorHAnsi" w:hAnsiTheme="majorHAnsi" w:cstheme="majorHAnsi"/>
          <w:bCs/>
        </w:rPr>
        <w:t>Numbers are being removed. Filtering off terms that we don't want to see</w:t>
      </w:r>
      <w:r w:rsidR="00DF3099">
        <w:rPr>
          <w:rFonts w:asciiTheme="majorHAnsi" w:hAnsiTheme="majorHAnsi" w:cstheme="majorHAnsi"/>
          <w:bCs/>
        </w:rPr>
        <w:t xml:space="preserve"> like punctuations</w:t>
      </w:r>
      <w:r w:rsidRPr="00120EBA">
        <w:rPr>
          <w:rFonts w:asciiTheme="majorHAnsi" w:hAnsiTheme="majorHAnsi" w:cstheme="majorHAnsi"/>
          <w:bCs/>
        </w:rPr>
        <w:t>. Extra whitespace has been removed. The tm package includes numerous functions for performing the tasks, which are then applied to the data set as modifications using the tm map() method.</w:t>
      </w:r>
      <w:r>
        <w:rPr>
          <w:rFonts w:asciiTheme="majorHAnsi" w:hAnsiTheme="majorHAnsi" w:cstheme="majorHAnsi"/>
          <w:bCs/>
        </w:rPr>
        <w:t xml:space="preserve"> </w:t>
      </w:r>
      <w:r w:rsidR="00237C49" w:rsidRPr="00237C49">
        <w:rPr>
          <w:rFonts w:asciiTheme="majorHAnsi" w:hAnsiTheme="majorHAnsi" w:cstheme="majorHAnsi"/>
          <w:bCs/>
        </w:rPr>
        <w:t>Create content transformers, i.e., functions which modify the content of an R object.</w:t>
      </w:r>
      <w:r w:rsidR="008649B7">
        <w:rPr>
          <w:rFonts w:asciiTheme="majorHAnsi" w:hAnsiTheme="majorHAnsi" w:cstheme="majorHAnsi"/>
          <w:bCs/>
        </w:rPr>
        <w:t xml:space="preserve"> </w:t>
      </w:r>
      <w:r w:rsidR="00237C49" w:rsidRPr="00237C49">
        <w:rPr>
          <w:rFonts w:asciiTheme="majorHAnsi" w:hAnsiTheme="majorHAnsi" w:cstheme="majorHAnsi"/>
          <w:bCs/>
        </w:rPr>
        <w:t xml:space="preserve">tm_map </w:t>
      </w:r>
      <w:r w:rsidR="00237C49">
        <w:rPr>
          <w:rFonts w:asciiTheme="majorHAnsi" w:hAnsiTheme="majorHAnsi" w:cstheme="majorHAnsi"/>
          <w:bCs/>
        </w:rPr>
        <w:t xml:space="preserve">is used </w:t>
      </w:r>
      <w:r w:rsidR="00237C49" w:rsidRPr="00237C49">
        <w:rPr>
          <w:rFonts w:asciiTheme="majorHAnsi" w:hAnsiTheme="majorHAnsi" w:cstheme="majorHAnsi"/>
          <w:bCs/>
        </w:rPr>
        <w:t>for an interface to apply transformations to corpora.</w:t>
      </w:r>
      <w:r w:rsidR="00237C49">
        <w:rPr>
          <w:rFonts w:asciiTheme="majorHAnsi" w:hAnsiTheme="majorHAnsi" w:cstheme="majorHAnsi"/>
          <w:bCs/>
        </w:rPr>
        <w:t xml:space="preserve"> </w:t>
      </w:r>
    </w:p>
    <w:p w14:paraId="698754F9" w14:textId="3F55857D" w:rsidR="0068011D" w:rsidRDefault="0068011D" w:rsidP="00120EBA">
      <w:pPr>
        <w:jc w:val="both"/>
        <w:rPr>
          <w:rFonts w:asciiTheme="majorHAnsi" w:hAnsiTheme="majorHAnsi" w:cstheme="majorHAnsi"/>
          <w:bCs/>
        </w:rPr>
      </w:pPr>
      <w:r w:rsidRPr="0068011D">
        <w:rPr>
          <w:rFonts w:asciiTheme="majorHAnsi" w:hAnsiTheme="majorHAnsi" w:cstheme="majorHAnsi"/>
          <w:bCs/>
        </w:rPr>
        <w:t>Text stemming, which lowers terms to their root form, is another crucial preprocessing step. To put it another way, this procedure removes suffixes from words to simplify them and determine their common origin. A ste</w:t>
      </w:r>
      <w:r w:rsidR="002B36BC">
        <w:rPr>
          <w:rFonts w:asciiTheme="majorHAnsi" w:hAnsiTheme="majorHAnsi" w:cstheme="majorHAnsi"/>
          <w:bCs/>
        </w:rPr>
        <w:t>m</w:t>
      </w:r>
      <w:r w:rsidRPr="0068011D">
        <w:rPr>
          <w:rFonts w:asciiTheme="majorHAnsi" w:hAnsiTheme="majorHAnsi" w:cstheme="majorHAnsi"/>
          <w:bCs/>
        </w:rPr>
        <w:t>ming process, for example, lowers the terms "moving," "moved," and "movement" to the root word "move."</w:t>
      </w:r>
    </w:p>
    <w:p w14:paraId="3A727D68" w14:textId="77777777" w:rsidR="00103569" w:rsidRPr="00103569" w:rsidRDefault="00103569" w:rsidP="00103569">
      <w:pPr>
        <w:ind w:firstLine="0"/>
        <w:jc w:val="both"/>
        <w:rPr>
          <w:rFonts w:asciiTheme="majorHAnsi" w:hAnsiTheme="majorHAnsi" w:cstheme="majorHAnsi"/>
          <w:b/>
        </w:rPr>
      </w:pPr>
      <w:r w:rsidRPr="00103569">
        <w:rPr>
          <w:rFonts w:asciiTheme="majorHAnsi" w:hAnsiTheme="majorHAnsi" w:cstheme="majorHAnsi"/>
          <w:b/>
        </w:rPr>
        <w:t>Step 3: Generate a TermDocumentMatrix</w:t>
      </w:r>
    </w:p>
    <w:p w14:paraId="6C5B837A" w14:textId="1A2C4079" w:rsidR="00DD3925" w:rsidRDefault="00DD3925" w:rsidP="00120EBA">
      <w:pPr>
        <w:jc w:val="both"/>
        <w:rPr>
          <w:rFonts w:asciiTheme="majorHAnsi" w:hAnsiTheme="majorHAnsi" w:cstheme="majorHAnsi"/>
          <w:bCs/>
        </w:rPr>
      </w:pPr>
      <w:r w:rsidRPr="00DD3925">
        <w:rPr>
          <w:rFonts w:asciiTheme="majorHAnsi" w:hAnsiTheme="majorHAnsi" w:cstheme="majorHAnsi"/>
          <w:bCs/>
        </w:rPr>
        <w:t>TermDocumentMatrix</w:t>
      </w:r>
      <w:r>
        <w:rPr>
          <w:rFonts w:asciiTheme="majorHAnsi" w:hAnsiTheme="majorHAnsi" w:cstheme="majorHAnsi"/>
          <w:bCs/>
        </w:rPr>
        <w:t xml:space="preserve"> in R is used. It is t</w:t>
      </w:r>
      <w:r w:rsidRPr="00DD3925">
        <w:rPr>
          <w:rFonts w:asciiTheme="majorHAnsi" w:hAnsiTheme="majorHAnsi" w:cstheme="majorHAnsi"/>
          <w:bCs/>
        </w:rPr>
        <w:t>he development of a term-document matrix from a corpus is a typical text</w:t>
      </w:r>
      <w:r w:rsidR="002B36BC">
        <w:rPr>
          <w:rFonts w:asciiTheme="majorHAnsi" w:hAnsiTheme="majorHAnsi" w:cstheme="majorHAnsi"/>
          <w:bCs/>
        </w:rPr>
        <w:t>-</w:t>
      </w:r>
      <w:r w:rsidRPr="00DD3925">
        <w:rPr>
          <w:rFonts w:asciiTheme="majorHAnsi" w:hAnsiTheme="majorHAnsi" w:cstheme="majorHAnsi"/>
          <w:bCs/>
        </w:rPr>
        <w:t>mining approach: components in this matrix represent the presence of a term (a word, or an n-gram) in a corpus document.</w:t>
      </w:r>
      <w:r w:rsidR="0095273F">
        <w:rPr>
          <w:rFonts w:asciiTheme="majorHAnsi" w:hAnsiTheme="majorHAnsi" w:cstheme="majorHAnsi"/>
          <w:bCs/>
        </w:rPr>
        <w:t xml:space="preserve"> </w:t>
      </w:r>
      <w:r w:rsidR="0095273F" w:rsidRPr="0095273F">
        <w:rPr>
          <w:rFonts w:asciiTheme="majorHAnsi" w:hAnsiTheme="majorHAnsi" w:cstheme="majorHAnsi"/>
          <w:bCs/>
        </w:rPr>
        <w:t>As a next step, create a data</w:t>
      </w:r>
      <w:r w:rsidR="002B36BC">
        <w:rPr>
          <w:rFonts w:asciiTheme="majorHAnsi" w:hAnsiTheme="majorHAnsi" w:cstheme="majorHAnsi"/>
          <w:bCs/>
        </w:rPr>
        <w:t xml:space="preserve"> </w:t>
      </w:r>
      <w:r w:rsidR="0095273F" w:rsidRPr="0095273F">
        <w:rPr>
          <w:rFonts w:asciiTheme="majorHAnsi" w:hAnsiTheme="majorHAnsi" w:cstheme="majorHAnsi"/>
          <w:bCs/>
        </w:rPr>
        <w:t>frame with each term listed in the first column and their frequency listed in the second column. The TermDocumentMatrix function from the tm package can be used to create a document term matrix.</w:t>
      </w:r>
      <w:r w:rsidR="0059293F">
        <w:rPr>
          <w:rFonts w:asciiTheme="majorHAnsi" w:hAnsiTheme="majorHAnsi" w:cstheme="majorHAnsi"/>
          <w:bCs/>
        </w:rPr>
        <w:t xml:space="preserve"> This is how the data</w:t>
      </w:r>
      <w:r w:rsidR="002B36BC">
        <w:rPr>
          <w:rFonts w:asciiTheme="majorHAnsi" w:hAnsiTheme="majorHAnsi" w:cstheme="majorHAnsi"/>
          <w:bCs/>
        </w:rPr>
        <w:t xml:space="preserve"> </w:t>
      </w:r>
      <w:r w:rsidR="0059293F">
        <w:rPr>
          <w:rFonts w:asciiTheme="majorHAnsi" w:hAnsiTheme="majorHAnsi" w:cstheme="majorHAnsi"/>
          <w:bCs/>
        </w:rPr>
        <w:t>frame looks like</w:t>
      </w:r>
      <w:r w:rsidR="00254664">
        <w:rPr>
          <w:rFonts w:asciiTheme="majorHAnsi" w:hAnsiTheme="majorHAnsi" w:cstheme="majorHAnsi"/>
          <w:bCs/>
        </w:rPr>
        <w:t>.</w:t>
      </w:r>
    </w:p>
    <w:p w14:paraId="504D1179" w14:textId="073EEE45" w:rsidR="002E20F6" w:rsidRDefault="00006D3E" w:rsidP="001A7627">
      <w:pPr>
        <w:ind w:firstLine="0"/>
        <w:jc w:val="center"/>
        <w:rPr>
          <w:rFonts w:asciiTheme="majorHAnsi" w:hAnsiTheme="majorHAnsi" w:cstheme="majorHAnsi"/>
          <w:bCs/>
        </w:rPr>
      </w:pPr>
      <w:r>
        <w:rPr>
          <w:rFonts w:asciiTheme="majorHAnsi" w:hAnsiTheme="majorHAnsi" w:cstheme="majorHAnsi"/>
          <w:bCs/>
          <w:noProof/>
        </w:rPr>
        <w:lastRenderedPageBreak/>
        <w:drawing>
          <wp:inline distT="0" distB="0" distL="0" distR="0" wp14:anchorId="6B958CBA" wp14:editId="09ED10DF">
            <wp:extent cx="975123" cy="866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9040" cy="879145"/>
                    </a:xfrm>
                    <a:prstGeom prst="rect">
                      <a:avLst/>
                    </a:prstGeom>
                    <a:noFill/>
                    <a:ln>
                      <a:noFill/>
                    </a:ln>
                  </pic:spPr>
                </pic:pic>
              </a:graphicData>
            </a:graphic>
          </wp:inline>
        </w:drawing>
      </w:r>
    </w:p>
    <w:p w14:paraId="41968A94" w14:textId="76240721" w:rsidR="000C4B46" w:rsidRPr="00103569" w:rsidRDefault="000C4B46" w:rsidP="000C4B46">
      <w:pPr>
        <w:ind w:firstLine="0"/>
        <w:jc w:val="both"/>
        <w:rPr>
          <w:rFonts w:asciiTheme="majorHAnsi" w:hAnsiTheme="majorHAnsi" w:cstheme="majorHAnsi"/>
          <w:b/>
        </w:rPr>
      </w:pPr>
      <w:r w:rsidRPr="00103569">
        <w:rPr>
          <w:rFonts w:asciiTheme="majorHAnsi" w:hAnsiTheme="majorHAnsi" w:cstheme="majorHAnsi"/>
          <w:b/>
        </w:rPr>
        <w:t xml:space="preserve">Step </w:t>
      </w:r>
      <w:r w:rsidR="003F4E6B">
        <w:rPr>
          <w:rFonts w:asciiTheme="majorHAnsi" w:hAnsiTheme="majorHAnsi" w:cstheme="majorHAnsi"/>
          <w:b/>
        </w:rPr>
        <w:t>4</w:t>
      </w:r>
      <w:r w:rsidRPr="00103569">
        <w:rPr>
          <w:rFonts w:asciiTheme="majorHAnsi" w:hAnsiTheme="majorHAnsi" w:cstheme="majorHAnsi"/>
          <w:b/>
        </w:rPr>
        <w:t xml:space="preserve">: Generate a </w:t>
      </w:r>
      <w:r>
        <w:rPr>
          <w:rFonts w:asciiTheme="majorHAnsi" w:hAnsiTheme="majorHAnsi" w:cstheme="majorHAnsi"/>
          <w:b/>
        </w:rPr>
        <w:t>Word Cloud</w:t>
      </w:r>
    </w:p>
    <w:p w14:paraId="648F1BBA" w14:textId="05A17ED0" w:rsidR="00006D3E" w:rsidRDefault="000450F2" w:rsidP="002E20F6">
      <w:pPr>
        <w:jc w:val="both"/>
        <w:rPr>
          <w:rFonts w:asciiTheme="majorHAnsi" w:hAnsiTheme="majorHAnsi" w:cstheme="majorHAnsi"/>
          <w:bCs/>
        </w:rPr>
      </w:pPr>
      <w:r w:rsidRPr="000450F2">
        <w:rPr>
          <w:rFonts w:asciiTheme="majorHAnsi" w:hAnsiTheme="majorHAnsi" w:cstheme="majorHAnsi"/>
          <w:bCs/>
        </w:rPr>
        <w:t>To make word clouds, you'll need the R package word</w:t>
      </w:r>
      <w:r w:rsidR="002B36BC">
        <w:rPr>
          <w:rFonts w:asciiTheme="majorHAnsi" w:hAnsiTheme="majorHAnsi" w:cstheme="majorHAnsi"/>
          <w:bCs/>
        </w:rPr>
        <w:t xml:space="preserve"> </w:t>
      </w:r>
      <w:r w:rsidRPr="000450F2">
        <w:rPr>
          <w:rFonts w:asciiTheme="majorHAnsi" w:hAnsiTheme="majorHAnsi" w:cstheme="majorHAnsi"/>
          <w:bCs/>
        </w:rPr>
        <w:t>cloud as well as the RcolorBrewer package for the colors.</w:t>
      </w:r>
      <w:r w:rsidR="001A5F9E">
        <w:rPr>
          <w:rFonts w:asciiTheme="majorHAnsi" w:hAnsiTheme="majorHAnsi" w:cstheme="majorHAnsi"/>
          <w:bCs/>
        </w:rPr>
        <w:t xml:space="preserve"> </w:t>
      </w:r>
      <w:r w:rsidR="00006D3E" w:rsidRPr="001A5F9E">
        <w:rPr>
          <w:rFonts w:asciiTheme="majorHAnsi" w:hAnsiTheme="majorHAnsi" w:cstheme="majorHAnsi"/>
          <w:bCs/>
        </w:rPr>
        <w:t>They provide text data in a simple cloud structure, in which the size of the words is proportional to their frequency.</w:t>
      </w:r>
      <w:r w:rsidR="00006D3E">
        <w:rPr>
          <w:rFonts w:asciiTheme="majorHAnsi" w:hAnsiTheme="majorHAnsi" w:cstheme="majorHAnsi"/>
          <w:bCs/>
        </w:rPr>
        <w:t xml:space="preserve"> </w:t>
      </w:r>
      <w:r w:rsidR="00006D3E" w:rsidRPr="001A5F9E">
        <w:rPr>
          <w:rFonts w:asciiTheme="majorHAnsi" w:hAnsiTheme="majorHAnsi" w:cstheme="majorHAnsi"/>
          <w:bCs/>
        </w:rPr>
        <w:t>As a result, they are pleasing to the eye as well as simple and quick to comprehend.</w:t>
      </w:r>
      <w:r w:rsidR="00006D3E">
        <w:rPr>
          <w:rFonts w:asciiTheme="majorHAnsi" w:hAnsiTheme="majorHAnsi" w:cstheme="majorHAnsi"/>
          <w:bCs/>
        </w:rPr>
        <w:t xml:space="preserve"> </w:t>
      </w:r>
      <w:r w:rsidR="00006D3E" w:rsidRPr="001A5F9E">
        <w:rPr>
          <w:rFonts w:asciiTheme="majorHAnsi" w:hAnsiTheme="majorHAnsi" w:cstheme="majorHAnsi"/>
          <w:bCs/>
        </w:rPr>
        <w:t xml:space="preserve">Word clouds are illuminating. </w:t>
      </w:r>
    </w:p>
    <w:p w14:paraId="29DD9D9A" w14:textId="4F0A98A7" w:rsidR="00237C49" w:rsidRDefault="00006D3E" w:rsidP="002E20F6">
      <w:pPr>
        <w:jc w:val="both"/>
        <w:rPr>
          <w:rFonts w:asciiTheme="majorHAnsi" w:hAnsiTheme="majorHAnsi" w:cstheme="majorHAnsi"/>
          <w:bCs/>
        </w:rPr>
      </w:pPr>
      <w:r w:rsidRPr="001A5F9E">
        <w:rPr>
          <w:rFonts w:asciiTheme="majorHAnsi" w:hAnsiTheme="majorHAnsi" w:cstheme="majorHAnsi"/>
          <w:bCs/>
        </w:rPr>
        <w:t>Their visual structure encourages us to think and reach the best conclusions possible, based on what we're looking at.</w:t>
      </w:r>
    </w:p>
    <w:p w14:paraId="26BE40C5" w14:textId="2240CDCA" w:rsidR="00FC55E2" w:rsidRDefault="00A4138C" w:rsidP="000B5137">
      <w:pPr>
        <w:ind w:firstLine="0"/>
        <w:jc w:val="center"/>
        <w:rPr>
          <w:rFonts w:asciiTheme="majorHAnsi" w:hAnsiTheme="majorHAnsi" w:cstheme="majorHAnsi"/>
          <w:bCs/>
        </w:rPr>
      </w:pPr>
      <w:r>
        <w:rPr>
          <w:rFonts w:asciiTheme="majorHAnsi" w:hAnsiTheme="majorHAnsi" w:cstheme="majorHAnsi"/>
          <w:bCs/>
          <w:noProof/>
        </w:rPr>
        <w:drawing>
          <wp:inline distT="0" distB="0" distL="0" distR="0" wp14:anchorId="1E21FACA" wp14:editId="75167114">
            <wp:extent cx="1486096" cy="14558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0016" t="14107" r="30498" b="10345"/>
                    <a:stretch/>
                  </pic:blipFill>
                  <pic:spPr bwMode="auto">
                    <a:xfrm>
                      <a:off x="0" y="0"/>
                      <a:ext cx="1524285" cy="1493305"/>
                    </a:xfrm>
                    <a:prstGeom prst="rect">
                      <a:avLst/>
                    </a:prstGeom>
                    <a:noFill/>
                    <a:ln>
                      <a:noFill/>
                    </a:ln>
                    <a:extLst>
                      <a:ext uri="{53640926-AAD7-44D8-BBD7-CCE9431645EC}">
                        <a14:shadowObscured xmlns:a14="http://schemas.microsoft.com/office/drawing/2010/main"/>
                      </a:ext>
                    </a:extLst>
                  </pic:spPr>
                </pic:pic>
              </a:graphicData>
            </a:graphic>
          </wp:inline>
        </w:drawing>
      </w:r>
    </w:p>
    <w:p w14:paraId="2B2371DC" w14:textId="072654E7" w:rsidR="008D71B3" w:rsidRDefault="008D71B3" w:rsidP="008D71B3">
      <w:pPr>
        <w:rPr>
          <w:rFonts w:asciiTheme="majorHAnsi" w:hAnsiTheme="majorHAnsi" w:cstheme="majorHAnsi"/>
          <w:bCs/>
        </w:rPr>
      </w:pPr>
      <w:r w:rsidRPr="008D71B3">
        <w:rPr>
          <w:rFonts w:asciiTheme="majorHAnsi" w:hAnsiTheme="majorHAnsi" w:cstheme="majorHAnsi"/>
          <w:bCs/>
        </w:rPr>
        <w:t>The five most essential terms of Martin Luther King's "I have a dream speech" are clearly shown in the following word cloud: "Will," "freedom," "dream," "day," and "together."</w:t>
      </w:r>
    </w:p>
    <w:p w14:paraId="7A71A02F" w14:textId="3B2C9E9E" w:rsidR="00802C99" w:rsidRPr="008D17AC" w:rsidRDefault="00A75771" w:rsidP="00802C99">
      <w:pPr>
        <w:ind w:firstLine="0"/>
        <w:rPr>
          <w:rFonts w:asciiTheme="majorHAnsi" w:hAnsiTheme="majorHAnsi" w:cstheme="majorHAnsi"/>
          <w:b/>
        </w:rPr>
      </w:pPr>
      <w:r w:rsidRPr="008D17AC">
        <w:rPr>
          <w:rFonts w:asciiTheme="majorHAnsi" w:hAnsiTheme="majorHAnsi" w:cstheme="majorHAnsi"/>
          <w:b/>
        </w:rPr>
        <w:t xml:space="preserve">Step 5: </w:t>
      </w:r>
      <w:r w:rsidR="008D17AC" w:rsidRPr="008D17AC">
        <w:rPr>
          <w:rFonts w:asciiTheme="majorHAnsi" w:hAnsiTheme="majorHAnsi" w:cstheme="majorHAnsi"/>
          <w:b/>
        </w:rPr>
        <w:t>Frequent Terms</w:t>
      </w:r>
    </w:p>
    <w:p w14:paraId="39CDD4D0" w14:textId="0482026B" w:rsidR="008D17AC" w:rsidRDefault="008D17AC" w:rsidP="008D17AC">
      <w:pPr>
        <w:rPr>
          <w:rFonts w:asciiTheme="majorHAnsi" w:hAnsiTheme="majorHAnsi" w:cstheme="majorHAnsi"/>
          <w:bCs/>
        </w:rPr>
      </w:pPr>
      <w:r w:rsidRPr="008D17AC">
        <w:rPr>
          <w:rFonts w:asciiTheme="majorHAnsi" w:hAnsiTheme="majorHAnsi" w:cstheme="majorHAnsi"/>
          <w:bCs/>
        </w:rPr>
        <w:t>In a document-term or term-document matrix, look for common terms.</w:t>
      </w:r>
    </w:p>
    <w:p w14:paraId="62442115" w14:textId="4ED12745" w:rsidR="00FC55E2" w:rsidRDefault="008635B9" w:rsidP="008635B9">
      <w:pPr>
        <w:ind w:firstLine="0"/>
        <w:jc w:val="center"/>
        <w:rPr>
          <w:rFonts w:asciiTheme="majorHAnsi" w:hAnsiTheme="majorHAnsi" w:cstheme="majorHAnsi"/>
          <w:bCs/>
        </w:rPr>
      </w:pPr>
      <w:r>
        <w:rPr>
          <w:rFonts w:asciiTheme="majorHAnsi" w:hAnsiTheme="majorHAnsi" w:cstheme="majorHAnsi"/>
          <w:bCs/>
          <w:noProof/>
        </w:rPr>
        <w:drawing>
          <wp:inline distT="0" distB="0" distL="0" distR="0" wp14:anchorId="4E0AAE57" wp14:editId="61C62740">
            <wp:extent cx="4352925" cy="292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10638"/>
                    <a:stretch/>
                  </pic:blipFill>
                  <pic:spPr bwMode="auto">
                    <a:xfrm>
                      <a:off x="0" y="0"/>
                      <a:ext cx="4477386" cy="301362"/>
                    </a:xfrm>
                    <a:prstGeom prst="rect">
                      <a:avLst/>
                    </a:prstGeom>
                    <a:noFill/>
                    <a:ln>
                      <a:noFill/>
                    </a:ln>
                    <a:extLst>
                      <a:ext uri="{53640926-AAD7-44D8-BBD7-CCE9431645EC}">
                        <a14:shadowObscured xmlns:a14="http://schemas.microsoft.com/office/drawing/2010/main"/>
                      </a:ext>
                    </a:extLst>
                  </pic:spPr>
                </pic:pic>
              </a:graphicData>
            </a:graphic>
          </wp:inline>
        </w:drawing>
      </w:r>
    </w:p>
    <w:p w14:paraId="48DC4ECB" w14:textId="2202CE81" w:rsidR="005822A1" w:rsidRPr="005822A1" w:rsidRDefault="005822A1" w:rsidP="005822A1">
      <w:pPr>
        <w:ind w:firstLine="0"/>
        <w:rPr>
          <w:rFonts w:asciiTheme="majorHAnsi" w:hAnsiTheme="majorHAnsi" w:cstheme="majorHAnsi"/>
          <w:b/>
        </w:rPr>
      </w:pPr>
      <w:r w:rsidRPr="005822A1">
        <w:rPr>
          <w:rFonts w:asciiTheme="majorHAnsi" w:hAnsiTheme="majorHAnsi" w:cstheme="majorHAnsi"/>
          <w:b/>
        </w:rPr>
        <w:t>Step 6: Find Associations</w:t>
      </w:r>
    </w:p>
    <w:p w14:paraId="4EAC1A56" w14:textId="1FC8D291" w:rsidR="005822A1" w:rsidRDefault="005822A1" w:rsidP="005822A1">
      <w:pPr>
        <w:rPr>
          <w:rFonts w:asciiTheme="majorHAnsi" w:hAnsiTheme="majorHAnsi" w:cstheme="majorHAnsi"/>
          <w:bCs/>
        </w:rPr>
      </w:pPr>
      <w:r w:rsidRPr="005822A1">
        <w:rPr>
          <w:rFonts w:asciiTheme="majorHAnsi" w:hAnsiTheme="majorHAnsi" w:cstheme="majorHAnsi"/>
          <w:bCs/>
        </w:rPr>
        <w:t>Find associations in a document-term or term-document matrix.</w:t>
      </w:r>
      <w:r w:rsidR="00DE6C8D">
        <w:rPr>
          <w:rFonts w:asciiTheme="majorHAnsi" w:hAnsiTheme="majorHAnsi" w:cstheme="majorHAnsi"/>
          <w:bCs/>
        </w:rPr>
        <w:t xml:space="preserve"> </w:t>
      </w:r>
      <w:r w:rsidR="00DE6C8D" w:rsidRPr="00DE6C8D">
        <w:rPr>
          <w:rFonts w:asciiTheme="majorHAnsi" w:hAnsiTheme="majorHAnsi" w:cstheme="majorHAnsi"/>
          <w:bCs/>
        </w:rPr>
        <w:t xml:space="preserve">We may also use the findAssocs() function to investigate the relationship between common phrases. This lists the words in the I Have a Dream speech that </w:t>
      </w:r>
      <w:r w:rsidR="002B36BC">
        <w:rPr>
          <w:rFonts w:asciiTheme="majorHAnsi" w:hAnsiTheme="majorHAnsi" w:cstheme="majorHAnsi"/>
          <w:bCs/>
        </w:rPr>
        <w:t>is</w:t>
      </w:r>
      <w:r w:rsidR="00DE6C8D" w:rsidRPr="00DE6C8D">
        <w:rPr>
          <w:rFonts w:asciiTheme="majorHAnsi" w:hAnsiTheme="majorHAnsi" w:cstheme="majorHAnsi"/>
          <w:bCs/>
        </w:rPr>
        <w:t xml:space="preserve"> related </w:t>
      </w:r>
      <w:r w:rsidR="002B36BC">
        <w:rPr>
          <w:rFonts w:asciiTheme="majorHAnsi" w:hAnsiTheme="majorHAnsi" w:cstheme="majorHAnsi"/>
          <w:bCs/>
        </w:rPr>
        <w:t>to</w:t>
      </w:r>
      <w:r w:rsidR="00DE6C8D" w:rsidRPr="00DE6C8D">
        <w:rPr>
          <w:rFonts w:asciiTheme="majorHAnsi" w:hAnsiTheme="majorHAnsi" w:cstheme="majorHAnsi"/>
          <w:bCs/>
        </w:rPr>
        <w:t xml:space="preserve"> the word freedom.</w:t>
      </w:r>
      <w:r w:rsidR="00DE6C8D">
        <w:rPr>
          <w:rFonts w:asciiTheme="majorHAnsi" w:hAnsiTheme="majorHAnsi" w:cstheme="majorHAnsi"/>
          <w:bCs/>
        </w:rPr>
        <w:t xml:space="preserve"> </w:t>
      </w:r>
    </w:p>
    <w:p w14:paraId="60B8ED06" w14:textId="4C5EFF32" w:rsidR="005822A1" w:rsidRDefault="005822A1" w:rsidP="009B4D90">
      <w:pPr>
        <w:ind w:firstLine="0"/>
        <w:jc w:val="center"/>
        <w:rPr>
          <w:rFonts w:asciiTheme="majorHAnsi" w:hAnsiTheme="majorHAnsi" w:cstheme="majorHAnsi"/>
          <w:bCs/>
        </w:rPr>
      </w:pPr>
      <w:r>
        <w:rPr>
          <w:rFonts w:asciiTheme="majorHAnsi" w:hAnsiTheme="majorHAnsi" w:cstheme="majorHAnsi"/>
          <w:bCs/>
          <w:noProof/>
        </w:rPr>
        <w:lastRenderedPageBreak/>
        <w:drawing>
          <wp:inline distT="0" distB="0" distL="0" distR="0" wp14:anchorId="46F36CC1" wp14:editId="27A0CEC9">
            <wp:extent cx="3550720" cy="43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111" cy="448440"/>
                    </a:xfrm>
                    <a:prstGeom prst="rect">
                      <a:avLst/>
                    </a:prstGeom>
                    <a:noFill/>
                    <a:ln>
                      <a:noFill/>
                    </a:ln>
                  </pic:spPr>
                </pic:pic>
              </a:graphicData>
            </a:graphic>
          </wp:inline>
        </w:drawing>
      </w:r>
    </w:p>
    <w:p w14:paraId="731FE4B3" w14:textId="4477B8A2" w:rsidR="008635B9" w:rsidRPr="00D01F0C" w:rsidRDefault="00D01F0C" w:rsidP="008635B9">
      <w:pPr>
        <w:ind w:firstLine="0"/>
        <w:rPr>
          <w:rFonts w:asciiTheme="majorHAnsi" w:hAnsiTheme="majorHAnsi" w:cstheme="majorHAnsi"/>
          <w:b/>
        </w:rPr>
      </w:pPr>
      <w:r w:rsidRPr="00D01F0C">
        <w:rPr>
          <w:rFonts w:asciiTheme="majorHAnsi" w:hAnsiTheme="majorHAnsi" w:cstheme="majorHAnsi"/>
          <w:b/>
        </w:rPr>
        <w:t>Step 7: Most frequent words – Visual Representation</w:t>
      </w:r>
    </w:p>
    <w:p w14:paraId="044F7BDE" w14:textId="3D21FBEB" w:rsidR="00FC55E2" w:rsidRDefault="00A4138C" w:rsidP="00D01F0C">
      <w:pPr>
        <w:ind w:firstLine="0"/>
        <w:jc w:val="center"/>
        <w:rPr>
          <w:rFonts w:asciiTheme="majorHAnsi" w:hAnsiTheme="majorHAnsi" w:cstheme="majorHAnsi"/>
          <w:bCs/>
        </w:rPr>
      </w:pPr>
      <w:r>
        <w:rPr>
          <w:rFonts w:asciiTheme="majorHAnsi" w:hAnsiTheme="majorHAnsi" w:cstheme="majorHAnsi"/>
          <w:bCs/>
          <w:noProof/>
        </w:rPr>
        <w:drawing>
          <wp:inline distT="0" distB="0" distL="0" distR="0" wp14:anchorId="455FD914" wp14:editId="5E230A84">
            <wp:extent cx="2574925" cy="131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9107" cy="1330842"/>
                    </a:xfrm>
                    <a:prstGeom prst="rect">
                      <a:avLst/>
                    </a:prstGeom>
                    <a:noFill/>
                    <a:ln>
                      <a:noFill/>
                    </a:ln>
                  </pic:spPr>
                </pic:pic>
              </a:graphicData>
            </a:graphic>
          </wp:inline>
        </w:drawing>
      </w:r>
    </w:p>
    <w:p w14:paraId="5BCA30B3" w14:textId="59FBFFFB" w:rsidR="00B25629" w:rsidRDefault="00B25629" w:rsidP="00B25629">
      <w:pPr>
        <w:rPr>
          <w:rFonts w:asciiTheme="majorHAnsi" w:hAnsiTheme="majorHAnsi" w:cstheme="majorHAnsi"/>
          <w:bCs/>
        </w:rPr>
      </w:pPr>
      <w:r w:rsidRPr="00B25629">
        <w:rPr>
          <w:rFonts w:asciiTheme="majorHAnsi" w:hAnsiTheme="majorHAnsi" w:cstheme="majorHAnsi"/>
          <w:bCs/>
        </w:rPr>
        <w:t xml:space="preserve">In a document-term or term-document matrix, </w:t>
      </w:r>
      <w:r w:rsidR="004E1335" w:rsidRPr="00B25629">
        <w:rPr>
          <w:rFonts w:asciiTheme="majorHAnsi" w:hAnsiTheme="majorHAnsi" w:cstheme="majorHAnsi"/>
          <w:bCs/>
        </w:rPr>
        <w:t>l</w:t>
      </w:r>
      <w:r w:rsidR="004E1335">
        <w:rPr>
          <w:rFonts w:asciiTheme="majorHAnsi" w:hAnsiTheme="majorHAnsi" w:cstheme="majorHAnsi"/>
          <w:bCs/>
        </w:rPr>
        <w:t>et’s</w:t>
      </w:r>
      <w:r>
        <w:rPr>
          <w:rFonts w:asciiTheme="majorHAnsi" w:hAnsiTheme="majorHAnsi" w:cstheme="majorHAnsi"/>
          <w:bCs/>
        </w:rPr>
        <w:t xml:space="preserve"> l</w:t>
      </w:r>
      <w:r w:rsidRPr="00B25629">
        <w:rPr>
          <w:rFonts w:asciiTheme="majorHAnsi" w:hAnsiTheme="majorHAnsi" w:cstheme="majorHAnsi"/>
          <w:bCs/>
        </w:rPr>
        <w:t>ook for common terms</w:t>
      </w:r>
      <w:r>
        <w:rPr>
          <w:rFonts w:asciiTheme="majorHAnsi" w:hAnsiTheme="majorHAnsi" w:cstheme="majorHAnsi"/>
          <w:bCs/>
        </w:rPr>
        <w:t xml:space="preserve"> from the above picture.</w:t>
      </w:r>
      <w:r w:rsidR="00A834A2">
        <w:rPr>
          <w:rFonts w:asciiTheme="majorHAnsi" w:hAnsiTheme="majorHAnsi" w:cstheme="majorHAnsi"/>
          <w:bCs/>
        </w:rPr>
        <w:t xml:space="preserve"> </w:t>
      </w:r>
      <w:r w:rsidR="00A834A2" w:rsidRPr="00A834A2">
        <w:rPr>
          <w:rFonts w:asciiTheme="majorHAnsi" w:hAnsiTheme="majorHAnsi" w:cstheme="majorHAnsi"/>
          <w:bCs/>
        </w:rPr>
        <w:t xml:space="preserve">We can use this data to show the most common words in the I Have a Dream speech once we've completed all of the text analysis. To display our findings, we've created a bar graph. The terms </w:t>
      </w:r>
      <w:r w:rsidR="00A834A2">
        <w:rPr>
          <w:rFonts w:asciiTheme="majorHAnsi" w:hAnsiTheme="majorHAnsi" w:cstheme="majorHAnsi"/>
          <w:bCs/>
        </w:rPr>
        <w:t xml:space="preserve">will, </w:t>
      </w:r>
      <w:r w:rsidR="00A834A2" w:rsidRPr="00A834A2">
        <w:rPr>
          <w:rFonts w:asciiTheme="majorHAnsi" w:hAnsiTheme="majorHAnsi" w:cstheme="majorHAnsi"/>
          <w:bCs/>
        </w:rPr>
        <w:t xml:space="preserve">freedom, </w:t>
      </w:r>
      <w:r w:rsidR="00A834A2">
        <w:rPr>
          <w:rFonts w:asciiTheme="majorHAnsi" w:hAnsiTheme="majorHAnsi" w:cstheme="majorHAnsi"/>
          <w:bCs/>
        </w:rPr>
        <w:t xml:space="preserve">and </w:t>
      </w:r>
      <w:r w:rsidR="00A834A2" w:rsidRPr="00A834A2">
        <w:rPr>
          <w:rFonts w:asciiTheme="majorHAnsi" w:hAnsiTheme="majorHAnsi" w:cstheme="majorHAnsi"/>
          <w:bCs/>
        </w:rPr>
        <w:t>ring</w:t>
      </w:r>
      <w:r w:rsidR="00A834A2">
        <w:rPr>
          <w:rFonts w:asciiTheme="majorHAnsi" w:hAnsiTheme="majorHAnsi" w:cstheme="majorHAnsi"/>
          <w:bCs/>
        </w:rPr>
        <w:t xml:space="preserve"> </w:t>
      </w:r>
      <w:r w:rsidR="00A834A2" w:rsidRPr="00A834A2">
        <w:rPr>
          <w:rFonts w:asciiTheme="majorHAnsi" w:hAnsiTheme="majorHAnsi" w:cstheme="majorHAnsi"/>
          <w:bCs/>
        </w:rPr>
        <w:t>are obviously at the top of the list of his most commonly used words in the speech.</w:t>
      </w:r>
      <w:r w:rsidR="00FE2227">
        <w:rPr>
          <w:rFonts w:asciiTheme="majorHAnsi" w:hAnsiTheme="majorHAnsi" w:cstheme="majorHAnsi"/>
          <w:bCs/>
        </w:rPr>
        <w:t xml:space="preserve"> </w:t>
      </w:r>
    </w:p>
    <w:p w14:paraId="39FC41AB" w14:textId="5F3BFFD1" w:rsidR="00A47312" w:rsidRPr="00D2085E" w:rsidRDefault="00A47312" w:rsidP="00E809DA">
      <w:pPr>
        <w:ind w:firstLine="0"/>
        <w:rPr>
          <w:rFonts w:ascii="Times New Roman" w:hAnsi="Times New Roman" w:cs="Times New Roman"/>
          <w:b/>
          <w:bCs/>
          <w:sz w:val="28"/>
          <w:szCs w:val="28"/>
        </w:rPr>
      </w:pPr>
      <w:r>
        <w:rPr>
          <w:rFonts w:ascii="Times New Roman" w:hAnsi="Times New Roman" w:cs="Times New Roman"/>
          <w:b/>
          <w:bCs/>
          <w:sz w:val="28"/>
          <w:szCs w:val="28"/>
        </w:rPr>
        <w:t>Interpretation and Recommendations</w:t>
      </w:r>
      <w:r w:rsidR="00025A23">
        <w:rPr>
          <w:rFonts w:ascii="Times New Roman" w:hAnsi="Times New Roman" w:cs="Times New Roman"/>
          <w:b/>
          <w:bCs/>
          <w:sz w:val="28"/>
          <w:szCs w:val="28"/>
        </w:rPr>
        <w:t>:</w:t>
      </w:r>
    </w:p>
    <w:p w14:paraId="100ADAB8" w14:textId="1E943F05" w:rsidR="00AA2FC2" w:rsidRDefault="005B38A3" w:rsidP="00951D41">
      <w:pPr>
        <w:jc w:val="both"/>
        <w:rPr>
          <w:rFonts w:ascii="Times New Roman" w:hAnsi="Times New Roman" w:cs="Times New Roman"/>
        </w:rPr>
      </w:pPr>
      <w:r>
        <w:rPr>
          <w:rFonts w:ascii="Times New Roman" w:hAnsi="Times New Roman" w:cs="Times New Roman"/>
        </w:rPr>
        <w:t>The bar plot</w:t>
      </w:r>
      <w:r w:rsidRPr="005B38A3">
        <w:rPr>
          <w:rFonts w:ascii="Times New Roman" w:hAnsi="Times New Roman" w:cs="Times New Roman"/>
        </w:rPr>
        <w:t xml:space="preserve"> tells a</w:t>
      </w:r>
      <w:r>
        <w:rPr>
          <w:rFonts w:ascii="Times New Roman" w:hAnsi="Times New Roman" w:cs="Times New Roman"/>
        </w:rPr>
        <w:t xml:space="preserve">n interesting </w:t>
      </w:r>
      <w:r w:rsidRPr="005B38A3">
        <w:rPr>
          <w:rFonts w:ascii="Times New Roman" w:hAnsi="Times New Roman" w:cs="Times New Roman"/>
        </w:rPr>
        <w:t xml:space="preserve">message </w:t>
      </w:r>
      <w:r>
        <w:rPr>
          <w:rFonts w:ascii="Times New Roman" w:hAnsi="Times New Roman" w:cs="Times New Roman"/>
        </w:rPr>
        <w:t>where it shows the</w:t>
      </w:r>
      <w:r w:rsidRPr="005B38A3">
        <w:rPr>
          <w:rFonts w:ascii="Times New Roman" w:hAnsi="Times New Roman" w:cs="Times New Roman"/>
        </w:rPr>
        <w:t xml:space="preserve"> good sentiment</w:t>
      </w:r>
      <w:r>
        <w:rPr>
          <w:rFonts w:ascii="Times New Roman" w:hAnsi="Times New Roman" w:cs="Times New Roman"/>
        </w:rPr>
        <w:t>s and positive impact</w:t>
      </w:r>
      <w:r w:rsidRPr="005B38A3">
        <w:rPr>
          <w:rFonts w:ascii="Times New Roman" w:hAnsi="Times New Roman" w:cs="Times New Roman"/>
        </w:rPr>
        <w:t xml:space="preserve">. </w:t>
      </w:r>
      <w:r w:rsidR="003D5A84">
        <w:rPr>
          <w:rFonts w:ascii="Times New Roman" w:hAnsi="Times New Roman" w:cs="Times New Roman"/>
        </w:rPr>
        <w:t>W</w:t>
      </w:r>
      <w:r w:rsidRPr="005B38A3">
        <w:rPr>
          <w:rFonts w:ascii="Times New Roman" w:hAnsi="Times New Roman" w:cs="Times New Roman"/>
        </w:rPr>
        <w:t xml:space="preserve">ords with a positive </w:t>
      </w:r>
      <w:r w:rsidR="003D5A84" w:rsidRPr="005B38A3">
        <w:rPr>
          <w:rFonts w:ascii="Times New Roman" w:hAnsi="Times New Roman" w:cs="Times New Roman"/>
        </w:rPr>
        <w:t>meaning</w:t>
      </w:r>
      <w:r w:rsidRPr="005B38A3">
        <w:rPr>
          <w:rFonts w:ascii="Times New Roman" w:hAnsi="Times New Roman" w:cs="Times New Roman"/>
        </w:rPr>
        <w:t xml:space="preserve"> occur more frequently in the discourse. This is a wonderful example of why it's critical to examine data from several angles.</w:t>
      </w:r>
      <w:r w:rsidR="004A0217">
        <w:rPr>
          <w:rFonts w:ascii="Times New Roman" w:hAnsi="Times New Roman" w:cs="Times New Roman"/>
        </w:rPr>
        <w:t xml:space="preserve"> </w:t>
      </w:r>
      <w:r w:rsidR="004A0217" w:rsidRPr="004A0217">
        <w:rPr>
          <w:rFonts w:ascii="Times New Roman" w:hAnsi="Times New Roman" w:cs="Times New Roman"/>
        </w:rPr>
        <w:t xml:space="preserve">Another thing I'd want to point out is that if you look at the </w:t>
      </w:r>
      <w:r w:rsidR="004A0217">
        <w:rPr>
          <w:rFonts w:ascii="Times New Roman" w:hAnsi="Times New Roman" w:cs="Times New Roman"/>
        </w:rPr>
        <w:t>Step 5 results</w:t>
      </w:r>
      <w:r w:rsidR="004A0217" w:rsidRPr="004A0217">
        <w:rPr>
          <w:rFonts w:ascii="Times New Roman" w:hAnsi="Times New Roman" w:cs="Times New Roman"/>
        </w:rPr>
        <w:t>, do you see any of the same words here</w:t>
      </w:r>
      <w:r w:rsidR="004A0217">
        <w:rPr>
          <w:rFonts w:ascii="Times New Roman" w:hAnsi="Times New Roman" w:cs="Times New Roman"/>
        </w:rPr>
        <w:t xml:space="preserve"> in Step 7</w:t>
      </w:r>
      <w:r w:rsidR="004A0217" w:rsidRPr="004A0217">
        <w:rPr>
          <w:rFonts w:ascii="Times New Roman" w:hAnsi="Times New Roman" w:cs="Times New Roman"/>
        </w:rPr>
        <w:t>? Some of them are missing, as you will observe.</w:t>
      </w:r>
      <w:r w:rsidR="00AC1E07">
        <w:rPr>
          <w:rFonts w:ascii="Times New Roman" w:hAnsi="Times New Roman" w:cs="Times New Roman"/>
        </w:rPr>
        <w:t xml:space="preserve"> His speech includes basic emotions like trust, sadness, joy, anger, fear, surprise, disgust, and expectations.</w:t>
      </w:r>
      <w:r w:rsidR="00620EB3">
        <w:rPr>
          <w:rFonts w:ascii="Times New Roman" w:hAnsi="Times New Roman" w:cs="Times New Roman"/>
        </w:rPr>
        <w:t xml:space="preserve"> I identified the speech is in </w:t>
      </w:r>
      <w:r w:rsidR="002B36BC">
        <w:rPr>
          <w:rFonts w:ascii="Times New Roman" w:hAnsi="Times New Roman" w:cs="Times New Roman"/>
        </w:rPr>
        <w:t xml:space="preserve">the </w:t>
      </w:r>
      <w:r w:rsidR="00620EB3">
        <w:rPr>
          <w:rFonts w:ascii="Times New Roman" w:hAnsi="Times New Roman" w:cs="Times New Roman"/>
        </w:rPr>
        <w:t xml:space="preserve">English language which is a process in lexalytics. </w:t>
      </w:r>
      <w:r w:rsidR="0020533E" w:rsidRPr="0020533E">
        <w:rPr>
          <w:rFonts w:ascii="Times New Roman" w:hAnsi="Times New Roman" w:cs="Times New Roman"/>
        </w:rPr>
        <w:t>Tokenization is the process of separating text documents into their constituent parts.</w:t>
      </w:r>
      <w:r w:rsidR="0020533E">
        <w:rPr>
          <w:rFonts w:ascii="Times New Roman" w:hAnsi="Times New Roman" w:cs="Times New Roman"/>
        </w:rPr>
        <w:t xml:space="preserve"> </w:t>
      </w:r>
      <w:r w:rsidR="00BD3DD9">
        <w:rPr>
          <w:rFonts w:ascii="Times New Roman" w:hAnsi="Times New Roman" w:cs="Times New Roman"/>
        </w:rPr>
        <w:t>I would recommend this approach to use for other speeches. For Data owner</w:t>
      </w:r>
      <w:r w:rsidR="002B36BC">
        <w:rPr>
          <w:rFonts w:ascii="Times New Roman" w:hAnsi="Times New Roman" w:cs="Times New Roman"/>
        </w:rPr>
        <w:t>s</w:t>
      </w:r>
      <w:r w:rsidR="00BD3DD9">
        <w:rPr>
          <w:rFonts w:ascii="Times New Roman" w:hAnsi="Times New Roman" w:cs="Times New Roman"/>
        </w:rPr>
        <w:t xml:space="preserve">, these results give a good understanding of the emotions </w:t>
      </w:r>
      <w:r w:rsidR="00C22852">
        <w:rPr>
          <w:rFonts w:ascii="Times New Roman" w:hAnsi="Times New Roman" w:cs="Times New Roman"/>
        </w:rPr>
        <w:t xml:space="preserve">which are necessary to boost the </w:t>
      </w:r>
      <w:r w:rsidR="00C22852">
        <w:rPr>
          <w:rFonts w:ascii="Times New Roman" w:hAnsi="Times New Roman" w:cs="Times New Roman"/>
        </w:rPr>
        <w:lastRenderedPageBreak/>
        <w:t>individual</w:t>
      </w:r>
      <w:r w:rsidR="00552E0B">
        <w:rPr>
          <w:rFonts w:ascii="Times New Roman" w:hAnsi="Times New Roman" w:cs="Times New Roman"/>
        </w:rPr>
        <w:t xml:space="preserve"> and</w:t>
      </w:r>
      <w:r w:rsidR="00C22852">
        <w:rPr>
          <w:rFonts w:ascii="Times New Roman" w:hAnsi="Times New Roman" w:cs="Times New Roman"/>
        </w:rPr>
        <w:t xml:space="preserve"> also to </w:t>
      </w:r>
      <w:r w:rsidR="00552E0B">
        <w:rPr>
          <w:rFonts w:ascii="Times New Roman" w:hAnsi="Times New Roman" w:cs="Times New Roman"/>
        </w:rPr>
        <w:t xml:space="preserve">build a better future together. They can also focus on the driving forces for the text mining processes and business impacts. </w:t>
      </w:r>
    </w:p>
    <w:p w14:paraId="348FF3B8" w14:textId="65D1CE71" w:rsidR="00AA2FC2" w:rsidRDefault="00AA2FC2" w:rsidP="00AA2FC2">
      <w:pPr>
        <w:jc w:val="both"/>
        <w:rPr>
          <w:rFonts w:ascii="Times New Roman" w:hAnsi="Times New Roman" w:cs="Times New Roman"/>
        </w:rPr>
      </w:pPr>
      <w:r w:rsidRPr="00AA2FC2">
        <w:rPr>
          <w:rFonts w:ascii="Times New Roman" w:hAnsi="Times New Roman" w:cs="Times New Roman"/>
        </w:rPr>
        <w:t>The next step</w:t>
      </w:r>
      <w:r w:rsidR="004F646F">
        <w:rPr>
          <w:rFonts w:ascii="Times New Roman" w:hAnsi="Times New Roman" w:cs="Times New Roman"/>
        </w:rPr>
        <w:t xml:space="preserve"> that I would love to</w:t>
      </w:r>
      <w:r w:rsidRPr="00AA2FC2">
        <w:rPr>
          <w:rFonts w:ascii="Times New Roman" w:hAnsi="Times New Roman" w:cs="Times New Roman"/>
        </w:rPr>
        <w:t xml:space="preserve"> perform </w:t>
      </w:r>
      <w:r w:rsidR="002B36BC">
        <w:rPr>
          <w:rFonts w:ascii="Times New Roman" w:hAnsi="Times New Roman" w:cs="Times New Roman"/>
        </w:rPr>
        <w:t xml:space="preserve">is </w:t>
      </w:r>
      <w:r w:rsidRPr="00AA2FC2">
        <w:rPr>
          <w:rFonts w:ascii="Times New Roman" w:hAnsi="Times New Roman" w:cs="Times New Roman"/>
        </w:rPr>
        <w:t>sentiment analysis on the speech using the tidytext package's get sentiments() function. This allows us to organize sentiment lexicons into orderly lines, one for each word. This will classify words as either good or negative sentiments and sort them by frequency. The most prevalent positive and negative terms in this speech can now be easily plotted. We can examine word counts that correlate to each emotion when we have a data frame containing both sentiment and term.</w:t>
      </w:r>
    </w:p>
    <w:p w14:paraId="496F3660" w14:textId="6819F96A" w:rsidR="00D64962" w:rsidRDefault="00D64962" w:rsidP="00385BA7">
      <w:pPr>
        <w:ind w:firstLine="0"/>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2E1C2E9E" w14:textId="3CE9A795" w:rsidR="006B2E92" w:rsidRDefault="002518B7" w:rsidP="006B2E92">
      <w:pPr>
        <w:jc w:val="both"/>
        <w:rPr>
          <w:rFonts w:ascii="Times New Roman" w:hAnsi="Times New Roman" w:cs="Times New Roman"/>
        </w:rPr>
      </w:pPr>
      <w:r w:rsidRPr="002518B7">
        <w:rPr>
          <w:rFonts w:ascii="Times New Roman" w:hAnsi="Times New Roman" w:cs="Times New Roman"/>
        </w:rPr>
        <w:t xml:space="preserve">In his </w:t>
      </w:r>
      <w:r w:rsidR="008F48E8">
        <w:rPr>
          <w:rFonts w:ascii="Times New Roman" w:hAnsi="Times New Roman" w:cs="Times New Roman"/>
        </w:rPr>
        <w:t>speech</w:t>
      </w:r>
      <w:r w:rsidRPr="002518B7">
        <w:rPr>
          <w:rFonts w:ascii="Times New Roman" w:hAnsi="Times New Roman" w:cs="Times New Roman"/>
        </w:rPr>
        <w:t xml:space="preserve">, MLK Jr. used more good words than negative phrases, as shown in this picture. </w:t>
      </w:r>
      <w:r w:rsidR="006B2E92" w:rsidRPr="006B2E92">
        <w:rPr>
          <w:rFonts w:ascii="Times New Roman" w:hAnsi="Times New Roman" w:cs="Times New Roman"/>
        </w:rPr>
        <w:t>While the accessibility and complexity of each little segment change greatly, the overall level remains pretty similar all through the speech.</w:t>
      </w:r>
      <w:r w:rsidR="006B2E92">
        <w:rPr>
          <w:rFonts w:ascii="Times New Roman" w:hAnsi="Times New Roman" w:cs="Times New Roman"/>
        </w:rPr>
        <w:t xml:space="preserve"> </w:t>
      </w:r>
      <w:r w:rsidR="006B2E92" w:rsidRPr="006B2E92">
        <w:rPr>
          <w:rFonts w:ascii="Times New Roman" w:hAnsi="Times New Roman" w:cs="Times New Roman"/>
        </w:rPr>
        <w:t>The most important factors in memorability were clarity and placement.</w:t>
      </w:r>
      <w:r w:rsidR="00951D41">
        <w:rPr>
          <w:rFonts w:ascii="Times New Roman" w:hAnsi="Times New Roman" w:cs="Times New Roman"/>
        </w:rPr>
        <w:t xml:space="preserve"> </w:t>
      </w:r>
      <w:r w:rsidR="00951D41" w:rsidRPr="00951D41">
        <w:rPr>
          <w:rFonts w:ascii="Times New Roman" w:hAnsi="Times New Roman" w:cs="Times New Roman"/>
        </w:rPr>
        <w:t>The speech portrays a picture of a better, more equitable future characterized by racial peace and inclusion. The most renowned sentence is the theme "I have a dream," which is repeated over and over to emphasize King's motivational ideas.</w:t>
      </w:r>
    </w:p>
    <w:p w14:paraId="18521F5A" w14:textId="0A352C62" w:rsidR="006B2E92" w:rsidRPr="006B2E92" w:rsidRDefault="002518B7" w:rsidP="006B2E92">
      <w:pPr>
        <w:jc w:val="both"/>
        <w:rPr>
          <w:rFonts w:ascii="Times New Roman" w:hAnsi="Times New Roman" w:cs="Times New Roman"/>
        </w:rPr>
      </w:pPr>
      <w:r w:rsidRPr="002518B7">
        <w:rPr>
          <w:rFonts w:ascii="Times New Roman" w:hAnsi="Times New Roman" w:cs="Times New Roman"/>
        </w:rPr>
        <w:t>Perhaps this is one of the factors why this speech is more remembered and had a significant impact on the civil rights movement in the 1960s. Even after more than 50 years, his optimistic word choice made the "I Have a Dream" speech so compelling.</w:t>
      </w:r>
      <w:r w:rsidR="006B2E92">
        <w:rPr>
          <w:rFonts w:ascii="Times New Roman" w:hAnsi="Times New Roman" w:cs="Times New Roman"/>
        </w:rPr>
        <w:t xml:space="preserve"> </w:t>
      </w:r>
      <w:r w:rsidR="006B2E92" w:rsidRPr="006B2E92">
        <w:rPr>
          <w:rFonts w:ascii="Times New Roman" w:hAnsi="Times New Roman" w:cs="Times New Roman"/>
        </w:rPr>
        <w:t>The speech begins and finishes on a positive note, with a positive middle portion punctuated by two troughs to break up the monotony.</w:t>
      </w:r>
    </w:p>
    <w:p w14:paraId="52823CD4" w14:textId="77777777" w:rsidR="00FC55E2" w:rsidRPr="00385BA7" w:rsidRDefault="00FC55E2" w:rsidP="00385BA7">
      <w:pPr>
        <w:ind w:firstLine="0"/>
        <w:jc w:val="both"/>
        <w:rPr>
          <w:rFonts w:ascii="Times New Roman" w:hAnsi="Times New Roman" w:cs="Times New Roman"/>
        </w:rPr>
      </w:pPr>
    </w:p>
    <w:sectPr w:rsidR="00FC55E2" w:rsidRPr="00385BA7">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E3543" w14:textId="77777777" w:rsidR="00B825C4" w:rsidRDefault="00B825C4">
      <w:pPr>
        <w:spacing w:line="240" w:lineRule="auto"/>
      </w:pPr>
      <w:r>
        <w:separator/>
      </w:r>
    </w:p>
    <w:p w14:paraId="430E2B2C" w14:textId="77777777" w:rsidR="00B825C4" w:rsidRDefault="00B825C4"/>
  </w:endnote>
  <w:endnote w:type="continuationSeparator" w:id="0">
    <w:p w14:paraId="06B5CB3F" w14:textId="77777777" w:rsidR="00B825C4" w:rsidRDefault="00B825C4">
      <w:pPr>
        <w:spacing w:line="240" w:lineRule="auto"/>
      </w:pPr>
      <w:r>
        <w:continuationSeparator/>
      </w:r>
    </w:p>
    <w:p w14:paraId="0742F5B9" w14:textId="77777777" w:rsidR="00B825C4" w:rsidRDefault="00B825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B286F" w14:textId="77777777" w:rsidR="00B825C4" w:rsidRDefault="00B825C4">
      <w:pPr>
        <w:spacing w:line="240" w:lineRule="auto"/>
      </w:pPr>
      <w:r>
        <w:separator/>
      </w:r>
    </w:p>
    <w:p w14:paraId="5B2AD302" w14:textId="77777777" w:rsidR="00B825C4" w:rsidRDefault="00B825C4"/>
  </w:footnote>
  <w:footnote w:type="continuationSeparator" w:id="0">
    <w:p w14:paraId="05947B94" w14:textId="77777777" w:rsidR="00B825C4" w:rsidRDefault="00B825C4">
      <w:pPr>
        <w:spacing w:line="240" w:lineRule="auto"/>
      </w:pPr>
      <w:r>
        <w:continuationSeparator/>
      </w:r>
    </w:p>
    <w:p w14:paraId="2C559B68" w14:textId="77777777" w:rsidR="00B825C4" w:rsidRDefault="00B825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64F8C" w14:textId="3BBAF0B1" w:rsidR="009159AF" w:rsidRDefault="00B825C4">
    <w:pPr>
      <w:pStyle w:val="Header"/>
    </w:pPr>
    <w:sdt>
      <w:sdt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sdtContent>
        <w:r w:rsidR="006E652A" w:rsidRPr="006E652A">
          <w:t>Module 2 Technique Practice - Predictive Modeling</w:t>
        </w:r>
      </w:sdtContent>
    </w:sdt>
    <w:r w:rsidR="009159AF">
      <w:rPr>
        <w:rStyle w:val="Strong"/>
      </w:rPr>
      <w:ptab w:relativeTo="margin" w:alignment="right" w:leader="none"/>
    </w:r>
    <w:r w:rsidR="009159AF">
      <w:rPr>
        <w:rStyle w:val="Strong"/>
      </w:rPr>
      <w:fldChar w:fldCharType="begin"/>
    </w:r>
    <w:r w:rsidR="009159AF">
      <w:rPr>
        <w:rStyle w:val="Strong"/>
      </w:rPr>
      <w:instrText xml:space="preserve"> PAGE   \* MERGEFORMAT </w:instrText>
    </w:r>
    <w:r w:rsidR="009159AF">
      <w:rPr>
        <w:rStyle w:val="Strong"/>
      </w:rPr>
      <w:fldChar w:fldCharType="separate"/>
    </w:r>
    <w:r w:rsidR="009159AF">
      <w:rPr>
        <w:rStyle w:val="Strong"/>
        <w:noProof/>
      </w:rPr>
      <w:t>8</w:t>
    </w:r>
    <w:r w:rsidR="009159A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4E4A" w14:textId="7D1E763D" w:rsidR="009159AF" w:rsidRDefault="006E652A">
    <w:pPr>
      <w:pStyle w:val="Header"/>
      <w:rPr>
        <w:rStyle w:val="Strong"/>
      </w:rPr>
    </w:pPr>
    <w:r w:rsidRPr="006E652A">
      <w:t xml:space="preserve">Module </w:t>
    </w:r>
    <w:r w:rsidR="002A647A">
      <w:t>4</w:t>
    </w:r>
    <w:r w:rsidRPr="006E652A">
      <w:t xml:space="preserve"> Technique Practice</w:t>
    </w:r>
    <w:r w:rsidR="009159AF">
      <w:rPr>
        <w:rStyle w:val="Strong"/>
      </w:rPr>
      <w:ptab w:relativeTo="margin" w:alignment="right" w:leader="none"/>
    </w:r>
    <w:r w:rsidR="009159AF">
      <w:rPr>
        <w:rStyle w:val="Strong"/>
      </w:rPr>
      <w:fldChar w:fldCharType="begin"/>
    </w:r>
    <w:r w:rsidR="009159AF">
      <w:rPr>
        <w:rStyle w:val="Strong"/>
      </w:rPr>
      <w:instrText xml:space="preserve"> PAGE   \* MERGEFORMAT </w:instrText>
    </w:r>
    <w:r w:rsidR="009159AF">
      <w:rPr>
        <w:rStyle w:val="Strong"/>
      </w:rPr>
      <w:fldChar w:fldCharType="separate"/>
    </w:r>
    <w:r w:rsidR="009159AF">
      <w:rPr>
        <w:rStyle w:val="Strong"/>
        <w:noProof/>
      </w:rPr>
      <w:t>1</w:t>
    </w:r>
    <w:r w:rsidR="009159AF">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29688C"/>
    <w:multiLevelType w:val="hybridMultilevel"/>
    <w:tmpl w:val="EBA4BBA8"/>
    <w:lvl w:ilvl="0" w:tplc="D5A816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2595C"/>
    <w:multiLevelType w:val="hybridMultilevel"/>
    <w:tmpl w:val="AC66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D20B77"/>
    <w:multiLevelType w:val="hybridMultilevel"/>
    <w:tmpl w:val="37AE7FA2"/>
    <w:lvl w:ilvl="0" w:tplc="FBF0BED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31794"/>
    <w:multiLevelType w:val="hybridMultilevel"/>
    <w:tmpl w:val="F56E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605589"/>
    <w:multiLevelType w:val="hybridMultilevel"/>
    <w:tmpl w:val="2D546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DFE26F9"/>
    <w:multiLevelType w:val="hybridMultilevel"/>
    <w:tmpl w:val="6D10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B255D2"/>
    <w:multiLevelType w:val="hybridMultilevel"/>
    <w:tmpl w:val="17DA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B391464"/>
    <w:multiLevelType w:val="hybridMultilevel"/>
    <w:tmpl w:val="F5C063A8"/>
    <w:lvl w:ilvl="0" w:tplc="C9708468">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BD336D"/>
    <w:multiLevelType w:val="hybridMultilevel"/>
    <w:tmpl w:val="EC368932"/>
    <w:lvl w:ilvl="0" w:tplc="434C408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C6563"/>
    <w:multiLevelType w:val="hybridMultilevel"/>
    <w:tmpl w:val="A6F8FB26"/>
    <w:lvl w:ilvl="0" w:tplc="2090A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2041C23"/>
    <w:multiLevelType w:val="hybridMultilevel"/>
    <w:tmpl w:val="A1AE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BA81789"/>
    <w:multiLevelType w:val="hybridMultilevel"/>
    <w:tmpl w:val="3BBA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2"/>
  </w:num>
  <w:num w:numId="13">
    <w:abstractNumId w:val="27"/>
  </w:num>
  <w:num w:numId="14">
    <w:abstractNumId w:val="22"/>
  </w:num>
  <w:num w:numId="15">
    <w:abstractNumId w:val="31"/>
  </w:num>
  <w:num w:numId="16">
    <w:abstractNumId w:val="11"/>
  </w:num>
  <w:num w:numId="17">
    <w:abstractNumId w:val="33"/>
  </w:num>
  <w:num w:numId="18">
    <w:abstractNumId w:val="15"/>
  </w:num>
  <w:num w:numId="19">
    <w:abstractNumId w:val="12"/>
  </w:num>
  <w:num w:numId="20">
    <w:abstractNumId w:val="21"/>
  </w:num>
  <w:num w:numId="21">
    <w:abstractNumId w:val="29"/>
  </w:num>
  <w:num w:numId="22">
    <w:abstractNumId w:val="30"/>
  </w:num>
  <w:num w:numId="23">
    <w:abstractNumId w:val="10"/>
  </w:num>
  <w:num w:numId="24">
    <w:abstractNumId w:val="19"/>
  </w:num>
  <w:num w:numId="25">
    <w:abstractNumId w:val="16"/>
  </w:num>
  <w:num w:numId="26">
    <w:abstractNumId w:val="20"/>
  </w:num>
  <w:num w:numId="27">
    <w:abstractNumId w:val="17"/>
  </w:num>
  <w:num w:numId="28">
    <w:abstractNumId w:val="28"/>
  </w:num>
  <w:num w:numId="29">
    <w:abstractNumId w:val="24"/>
  </w:num>
  <w:num w:numId="30">
    <w:abstractNumId w:val="26"/>
  </w:num>
  <w:num w:numId="31">
    <w:abstractNumId w:val="25"/>
  </w:num>
  <w:num w:numId="32">
    <w:abstractNumId w:val="13"/>
  </w:num>
  <w:num w:numId="33">
    <w:abstractNumId w:val="23"/>
  </w:num>
  <w:num w:numId="34">
    <w:abstractNumId w:val="18"/>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3sTAwNAYxTU0NlHSUglOLizPz80AKLGsBu12HGSwAAAA="/>
  </w:docVars>
  <w:rsids>
    <w:rsidRoot w:val="00727EE7"/>
    <w:rsid w:val="00000971"/>
    <w:rsid w:val="00001BC3"/>
    <w:rsid w:val="000032F9"/>
    <w:rsid w:val="00003357"/>
    <w:rsid w:val="00006D3E"/>
    <w:rsid w:val="000122A7"/>
    <w:rsid w:val="000156A5"/>
    <w:rsid w:val="000161E5"/>
    <w:rsid w:val="00017DCF"/>
    <w:rsid w:val="0002072E"/>
    <w:rsid w:val="00025A23"/>
    <w:rsid w:val="00030A4D"/>
    <w:rsid w:val="00030ADB"/>
    <w:rsid w:val="0003582A"/>
    <w:rsid w:val="00037AFA"/>
    <w:rsid w:val="00040A87"/>
    <w:rsid w:val="00040EA5"/>
    <w:rsid w:val="000449EE"/>
    <w:rsid w:val="00044F24"/>
    <w:rsid w:val="000450F2"/>
    <w:rsid w:val="0004530F"/>
    <w:rsid w:val="000535F4"/>
    <w:rsid w:val="00057CF2"/>
    <w:rsid w:val="00062BCD"/>
    <w:rsid w:val="000631CC"/>
    <w:rsid w:val="000648A6"/>
    <w:rsid w:val="00065446"/>
    <w:rsid w:val="000655E3"/>
    <w:rsid w:val="00065DF3"/>
    <w:rsid w:val="000666E9"/>
    <w:rsid w:val="00070157"/>
    <w:rsid w:val="00070900"/>
    <w:rsid w:val="00072DFD"/>
    <w:rsid w:val="000747B9"/>
    <w:rsid w:val="00076CA4"/>
    <w:rsid w:val="00083BB1"/>
    <w:rsid w:val="000848E9"/>
    <w:rsid w:val="00084FA3"/>
    <w:rsid w:val="00086D5A"/>
    <w:rsid w:val="00090A7E"/>
    <w:rsid w:val="000921FD"/>
    <w:rsid w:val="00093A55"/>
    <w:rsid w:val="000A0ACF"/>
    <w:rsid w:val="000A1521"/>
    <w:rsid w:val="000A4FF3"/>
    <w:rsid w:val="000A60AB"/>
    <w:rsid w:val="000A766E"/>
    <w:rsid w:val="000A7EE7"/>
    <w:rsid w:val="000B22B3"/>
    <w:rsid w:val="000B2B3E"/>
    <w:rsid w:val="000B41DA"/>
    <w:rsid w:val="000B4FDD"/>
    <w:rsid w:val="000B5137"/>
    <w:rsid w:val="000C106D"/>
    <w:rsid w:val="000C3C4B"/>
    <w:rsid w:val="000C4B46"/>
    <w:rsid w:val="000C5CD0"/>
    <w:rsid w:val="000C5E4B"/>
    <w:rsid w:val="000C6F13"/>
    <w:rsid w:val="000D1F1F"/>
    <w:rsid w:val="000D3F41"/>
    <w:rsid w:val="000E06CB"/>
    <w:rsid w:val="000E12CC"/>
    <w:rsid w:val="000E28DB"/>
    <w:rsid w:val="000E6147"/>
    <w:rsid w:val="000E6F3C"/>
    <w:rsid w:val="000E7AE7"/>
    <w:rsid w:val="000F04DA"/>
    <w:rsid w:val="000F169F"/>
    <w:rsid w:val="000F23EA"/>
    <w:rsid w:val="000F371A"/>
    <w:rsid w:val="000F3E56"/>
    <w:rsid w:val="000F5C8D"/>
    <w:rsid w:val="000F5E8C"/>
    <w:rsid w:val="00100238"/>
    <w:rsid w:val="00101051"/>
    <w:rsid w:val="0010113C"/>
    <w:rsid w:val="001022B3"/>
    <w:rsid w:val="00103569"/>
    <w:rsid w:val="0010460D"/>
    <w:rsid w:val="00105E24"/>
    <w:rsid w:val="001060D5"/>
    <w:rsid w:val="0011315E"/>
    <w:rsid w:val="0011376B"/>
    <w:rsid w:val="00113C45"/>
    <w:rsid w:val="0011555B"/>
    <w:rsid w:val="001209D2"/>
    <w:rsid w:val="00120EBA"/>
    <w:rsid w:val="00123420"/>
    <w:rsid w:val="00123642"/>
    <w:rsid w:val="001268FA"/>
    <w:rsid w:val="00130E1A"/>
    <w:rsid w:val="0013223E"/>
    <w:rsid w:val="00133B5A"/>
    <w:rsid w:val="0014105B"/>
    <w:rsid w:val="00141076"/>
    <w:rsid w:val="001411F8"/>
    <w:rsid w:val="00145860"/>
    <w:rsid w:val="00146738"/>
    <w:rsid w:val="00150E87"/>
    <w:rsid w:val="001523BA"/>
    <w:rsid w:val="00152EFF"/>
    <w:rsid w:val="00153564"/>
    <w:rsid w:val="00155B0E"/>
    <w:rsid w:val="001571A3"/>
    <w:rsid w:val="00160158"/>
    <w:rsid w:val="001654CD"/>
    <w:rsid w:val="00170D81"/>
    <w:rsid w:val="00171219"/>
    <w:rsid w:val="00173E8B"/>
    <w:rsid w:val="00174C95"/>
    <w:rsid w:val="0018363C"/>
    <w:rsid w:val="001901AF"/>
    <w:rsid w:val="00191365"/>
    <w:rsid w:val="001919D1"/>
    <w:rsid w:val="001921FE"/>
    <w:rsid w:val="0019455A"/>
    <w:rsid w:val="0019494A"/>
    <w:rsid w:val="00196F28"/>
    <w:rsid w:val="001977C8"/>
    <w:rsid w:val="001A0B1B"/>
    <w:rsid w:val="001A3881"/>
    <w:rsid w:val="001A4200"/>
    <w:rsid w:val="001A4385"/>
    <w:rsid w:val="001A4D24"/>
    <w:rsid w:val="001A5F9E"/>
    <w:rsid w:val="001A6CDE"/>
    <w:rsid w:val="001A7627"/>
    <w:rsid w:val="001B040F"/>
    <w:rsid w:val="001B11E2"/>
    <w:rsid w:val="001B12F2"/>
    <w:rsid w:val="001B2ACE"/>
    <w:rsid w:val="001B38D5"/>
    <w:rsid w:val="001B3CFC"/>
    <w:rsid w:val="001B476B"/>
    <w:rsid w:val="001B71FE"/>
    <w:rsid w:val="001C06B7"/>
    <w:rsid w:val="001C0A34"/>
    <w:rsid w:val="001C0D33"/>
    <w:rsid w:val="001D03A8"/>
    <w:rsid w:val="001D1337"/>
    <w:rsid w:val="001D2F75"/>
    <w:rsid w:val="001D43CF"/>
    <w:rsid w:val="001E06EE"/>
    <w:rsid w:val="001E360A"/>
    <w:rsid w:val="001E43A2"/>
    <w:rsid w:val="001E4F3D"/>
    <w:rsid w:val="001E6A83"/>
    <w:rsid w:val="001F0AAA"/>
    <w:rsid w:val="001F0AE0"/>
    <w:rsid w:val="001F2BEB"/>
    <w:rsid w:val="001F56FF"/>
    <w:rsid w:val="001F6A37"/>
    <w:rsid w:val="00202DFF"/>
    <w:rsid w:val="00204DA5"/>
    <w:rsid w:val="0020533E"/>
    <w:rsid w:val="00207AE5"/>
    <w:rsid w:val="00211DAF"/>
    <w:rsid w:val="00211E4A"/>
    <w:rsid w:val="00213569"/>
    <w:rsid w:val="00215913"/>
    <w:rsid w:val="002178D7"/>
    <w:rsid w:val="00225318"/>
    <w:rsid w:val="00226A4E"/>
    <w:rsid w:val="00230BE6"/>
    <w:rsid w:val="00230CCF"/>
    <w:rsid w:val="002365B2"/>
    <w:rsid w:val="00237041"/>
    <w:rsid w:val="00237C49"/>
    <w:rsid w:val="002405A9"/>
    <w:rsid w:val="00240E4B"/>
    <w:rsid w:val="00244839"/>
    <w:rsid w:val="002513D3"/>
    <w:rsid w:val="002518B7"/>
    <w:rsid w:val="0025257C"/>
    <w:rsid w:val="00252EE9"/>
    <w:rsid w:val="00254664"/>
    <w:rsid w:val="00255AA2"/>
    <w:rsid w:val="00257E43"/>
    <w:rsid w:val="0026019E"/>
    <w:rsid w:val="00263777"/>
    <w:rsid w:val="00264122"/>
    <w:rsid w:val="00272EBD"/>
    <w:rsid w:val="0027385F"/>
    <w:rsid w:val="00274B75"/>
    <w:rsid w:val="00274B91"/>
    <w:rsid w:val="002756E0"/>
    <w:rsid w:val="00275EE7"/>
    <w:rsid w:val="00277919"/>
    <w:rsid w:val="00281B15"/>
    <w:rsid w:val="0028363C"/>
    <w:rsid w:val="00284722"/>
    <w:rsid w:val="002847F2"/>
    <w:rsid w:val="002869FC"/>
    <w:rsid w:val="00292DD5"/>
    <w:rsid w:val="00294E85"/>
    <w:rsid w:val="002954F0"/>
    <w:rsid w:val="00295FE2"/>
    <w:rsid w:val="002A26AA"/>
    <w:rsid w:val="002A30C3"/>
    <w:rsid w:val="002A5A89"/>
    <w:rsid w:val="002A647A"/>
    <w:rsid w:val="002B0315"/>
    <w:rsid w:val="002B0F65"/>
    <w:rsid w:val="002B36BC"/>
    <w:rsid w:val="002B426E"/>
    <w:rsid w:val="002B5D58"/>
    <w:rsid w:val="002B5F65"/>
    <w:rsid w:val="002C1BAF"/>
    <w:rsid w:val="002C34EB"/>
    <w:rsid w:val="002C562A"/>
    <w:rsid w:val="002C5710"/>
    <w:rsid w:val="002C7320"/>
    <w:rsid w:val="002D0E68"/>
    <w:rsid w:val="002D13C1"/>
    <w:rsid w:val="002D2F08"/>
    <w:rsid w:val="002D32A6"/>
    <w:rsid w:val="002D3C44"/>
    <w:rsid w:val="002D57FA"/>
    <w:rsid w:val="002E0A30"/>
    <w:rsid w:val="002E1531"/>
    <w:rsid w:val="002E15DA"/>
    <w:rsid w:val="002E18DE"/>
    <w:rsid w:val="002E1F0C"/>
    <w:rsid w:val="002E20F6"/>
    <w:rsid w:val="002E33F7"/>
    <w:rsid w:val="002E34A6"/>
    <w:rsid w:val="002E49B7"/>
    <w:rsid w:val="002F3B71"/>
    <w:rsid w:val="002F3E10"/>
    <w:rsid w:val="002F4212"/>
    <w:rsid w:val="0030102A"/>
    <w:rsid w:val="0030135A"/>
    <w:rsid w:val="00302756"/>
    <w:rsid w:val="0030594A"/>
    <w:rsid w:val="00305E6F"/>
    <w:rsid w:val="00306C98"/>
    <w:rsid w:val="003108E3"/>
    <w:rsid w:val="00312B4A"/>
    <w:rsid w:val="00312D77"/>
    <w:rsid w:val="0031719A"/>
    <w:rsid w:val="003209B1"/>
    <w:rsid w:val="00323C29"/>
    <w:rsid w:val="0032534C"/>
    <w:rsid w:val="003308DF"/>
    <w:rsid w:val="00331D19"/>
    <w:rsid w:val="00334D1B"/>
    <w:rsid w:val="00343792"/>
    <w:rsid w:val="0034517F"/>
    <w:rsid w:val="003527B8"/>
    <w:rsid w:val="0035300D"/>
    <w:rsid w:val="0035538A"/>
    <w:rsid w:val="00355DCA"/>
    <w:rsid w:val="003566E9"/>
    <w:rsid w:val="00360851"/>
    <w:rsid w:val="0036629F"/>
    <w:rsid w:val="00370215"/>
    <w:rsid w:val="00371756"/>
    <w:rsid w:val="00371B56"/>
    <w:rsid w:val="0037426C"/>
    <w:rsid w:val="00374518"/>
    <w:rsid w:val="00376608"/>
    <w:rsid w:val="003769A3"/>
    <w:rsid w:val="00376E97"/>
    <w:rsid w:val="0037732E"/>
    <w:rsid w:val="0037737E"/>
    <w:rsid w:val="00380400"/>
    <w:rsid w:val="00382CBB"/>
    <w:rsid w:val="00382F5D"/>
    <w:rsid w:val="00383B95"/>
    <w:rsid w:val="00384E7E"/>
    <w:rsid w:val="00385BA7"/>
    <w:rsid w:val="0039633A"/>
    <w:rsid w:val="00396B3A"/>
    <w:rsid w:val="003979C3"/>
    <w:rsid w:val="003A1FC1"/>
    <w:rsid w:val="003A29DA"/>
    <w:rsid w:val="003A45F0"/>
    <w:rsid w:val="003A5B45"/>
    <w:rsid w:val="003A7B93"/>
    <w:rsid w:val="003B09CE"/>
    <w:rsid w:val="003B329F"/>
    <w:rsid w:val="003B66E3"/>
    <w:rsid w:val="003B6D93"/>
    <w:rsid w:val="003C0DF7"/>
    <w:rsid w:val="003C369A"/>
    <w:rsid w:val="003C42C3"/>
    <w:rsid w:val="003C6509"/>
    <w:rsid w:val="003D1443"/>
    <w:rsid w:val="003D234A"/>
    <w:rsid w:val="003D5133"/>
    <w:rsid w:val="003D5786"/>
    <w:rsid w:val="003D5A84"/>
    <w:rsid w:val="003E4CA1"/>
    <w:rsid w:val="003E6293"/>
    <w:rsid w:val="003F0FFB"/>
    <w:rsid w:val="003F1A02"/>
    <w:rsid w:val="003F2394"/>
    <w:rsid w:val="003F4E6B"/>
    <w:rsid w:val="003F549F"/>
    <w:rsid w:val="003F6A24"/>
    <w:rsid w:val="0040119A"/>
    <w:rsid w:val="004058C8"/>
    <w:rsid w:val="00407C18"/>
    <w:rsid w:val="00407D8C"/>
    <w:rsid w:val="00407EFD"/>
    <w:rsid w:val="00411491"/>
    <w:rsid w:val="00416093"/>
    <w:rsid w:val="00416121"/>
    <w:rsid w:val="00416BE6"/>
    <w:rsid w:val="00416C00"/>
    <w:rsid w:val="0041714E"/>
    <w:rsid w:val="004171C7"/>
    <w:rsid w:val="00422A97"/>
    <w:rsid w:val="00422FCB"/>
    <w:rsid w:val="0042497A"/>
    <w:rsid w:val="00426228"/>
    <w:rsid w:val="004268BD"/>
    <w:rsid w:val="00430585"/>
    <w:rsid w:val="004320EB"/>
    <w:rsid w:val="004321D1"/>
    <w:rsid w:val="00433709"/>
    <w:rsid w:val="00435A4B"/>
    <w:rsid w:val="0043676E"/>
    <w:rsid w:val="004379A4"/>
    <w:rsid w:val="004428F0"/>
    <w:rsid w:val="00442C9E"/>
    <w:rsid w:val="004438C2"/>
    <w:rsid w:val="004473EC"/>
    <w:rsid w:val="004478EC"/>
    <w:rsid w:val="00453673"/>
    <w:rsid w:val="0045578C"/>
    <w:rsid w:val="00456989"/>
    <w:rsid w:val="0046013B"/>
    <w:rsid w:val="00460664"/>
    <w:rsid w:val="00465837"/>
    <w:rsid w:val="004718DC"/>
    <w:rsid w:val="00472B19"/>
    <w:rsid w:val="00474A3E"/>
    <w:rsid w:val="00482BE5"/>
    <w:rsid w:val="00482CEB"/>
    <w:rsid w:val="004846E7"/>
    <w:rsid w:val="00487145"/>
    <w:rsid w:val="00487296"/>
    <w:rsid w:val="00492E52"/>
    <w:rsid w:val="0049305B"/>
    <w:rsid w:val="0049725B"/>
    <w:rsid w:val="004A0217"/>
    <w:rsid w:val="004A05E6"/>
    <w:rsid w:val="004A1A52"/>
    <w:rsid w:val="004A4465"/>
    <w:rsid w:val="004A4849"/>
    <w:rsid w:val="004A490C"/>
    <w:rsid w:val="004A4C7C"/>
    <w:rsid w:val="004B0244"/>
    <w:rsid w:val="004B1FF7"/>
    <w:rsid w:val="004B76DC"/>
    <w:rsid w:val="004B7C16"/>
    <w:rsid w:val="004C3467"/>
    <w:rsid w:val="004C4057"/>
    <w:rsid w:val="004D072A"/>
    <w:rsid w:val="004D07C5"/>
    <w:rsid w:val="004D113F"/>
    <w:rsid w:val="004D1E3D"/>
    <w:rsid w:val="004D3E5C"/>
    <w:rsid w:val="004D756C"/>
    <w:rsid w:val="004E1335"/>
    <w:rsid w:val="004E34F4"/>
    <w:rsid w:val="004E5BB6"/>
    <w:rsid w:val="004E63E1"/>
    <w:rsid w:val="004E67E9"/>
    <w:rsid w:val="004F646F"/>
    <w:rsid w:val="0051039E"/>
    <w:rsid w:val="005113C2"/>
    <w:rsid w:val="0051196A"/>
    <w:rsid w:val="00512374"/>
    <w:rsid w:val="00513212"/>
    <w:rsid w:val="00520098"/>
    <w:rsid w:val="00521014"/>
    <w:rsid w:val="00527C20"/>
    <w:rsid w:val="00527FCB"/>
    <w:rsid w:val="00530A8B"/>
    <w:rsid w:val="005376DC"/>
    <w:rsid w:val="005417D8"/>
    <w:rsid w:val="0054190E"/>
    <w:rsid w:val="00542269"/>
    <w:rsid w:val="00551A02"/>
    <w:rsid w:val="005520A0"/>
    <w:rsid w:val="00552C64"/>
    <w:rsid w:val="00552E0B"/>
    <w:rsid w:val="005534FA"/>
    <w:rsid w:val="0055350C"/>
    <w:rsid w:val="00554844"/>
    <w:rsid w:val="00554B9F"/>
    <w:rsid w:val="00556C6D"/>
    <w:rsid w:val="00557566"/>
    <w:rsid w:val="005641F0"/>
    <w:rsid w:val="0056699E"/>
    <w:rsid w:val="005739CD"/>
    <w:rsid w:val="00577FFE"/>
    <w:rsid w:val="005822A1"/>
    <w:rsid w:val="00585670"/>
    <w:rsid w:val="00591FED"/>
    <w:rsid w:val="0059293F"/>
    <w:rsid w:val="00593782"/>
    <w:rsid w:val="00594E44"/>
    <w:rsid w:val="00596869"/>
    <w:rsid w:val="005A16EB"/>
    <w:rsid w:val="005A1A0A"/>
    <w:rsid w:val="005A2CE5"/>
    <w:rsid w:val="005A5786"/>
    <w:rsid w:val="005A5E87"/>
    <w:rsid w:val="005A67A8"/>
    <w:rsid w:val="005B247B"/>
    <w:rsid w:val="005B269A"/>
    <w:rsid w:val="005B2DED"/>
    <w:rsid w:val="005B38A3"/>
    <w:rsid w:val="005C0311"/>
    <w:rsid w:val="005C3B6C"/>
    <w:rsid w:val="005C44F4"/>
    <w:rsid w:val="005D0BFB"/>
    <w:rsid w:val="005D2D07"/>
    <w:rsid w:val="005D2DD6"/>
    <w:rsid w:val="005D3942"/>
    <w:rsid w:val="005D3A03"/>
    <w:rsid w:val="005D433F"/>
    <w:rsid w:val="005E0B9A"/>
    <w:rsid w:val="005E2C04"/>
    <w:rsid w:val="005E4127"/>
    <w:rsid w:val="005E46E6"/>
    <w:rsid w:val="005E4B99"/>
    <w:rsid w:val="005E5C95"/>
    <w:rsid w:val="005E5D7A"/>
    <w:rsid w:val="005E65E7"/>
    <w:rsid w:val="005E746C"/>
    <w:rsid w:val="005F15BD"/>
    <w:rsid w:val="005F2F4B"/>
    <w:rsid w:val="00604854"/>
    <w:rsid w:val="00605F0C"/>
    <w:rsid w:val="00612819"/>
    <w:rsid w:val="00612E0C"/>
    <w:rsid w:val="0061324C"/>
    <w:rsid w:val="00613C71"/>
    <w:rsid w:val="00613DDB"/>
    <w:rsid w:val="00614FF7"/>
    <w:rsid w:val="006154DD"/>
    <w:rsid w:val="00616532"/>
    <w:rsid w:val="00617B09"/>
    <w:rsid w:val="006209C4"/>
    <w:rsid w:val="00620EB3"/>
    <w:rsid w:val="00621DE6"/>
    <w:rsid w:val="0062341F"/>
    <w:rsid w:val="00624015"/>
    <w:rsid w:val="006243CF"/>
    <w:rsid w:val="00624498"/>
    <w:rsid w:val="0062632C"/>
    <w:rsid w:val="00640B43"/>
    <w:rsid w:val="00640BCA"/>
    <w:rsid w:val="0064224E"/>
    <w:rsid w:val="00644312"/>
    <w:rsid w:val="006451C6"/>
    <w:rsid w:val="00645F6B"/>
    <w:rsid w:val="00651C5B"/>
    <w:rsid w:val="006535E2"/>
    <w:rsid w:val="00655D2A"/>
    <w:rsid w:val="00656019"/>
    <w:rsid w:val="00657B00"/>
    <w:rsid w:val="00657C2C"/>
    <w:rsid w:val="00661112"/>
    <w:rsid w:val="00661767"/>
    <w:rsid w:val="00662B2C"/>
    <w:rsid w:val="006642A9"/>
    <w:rsid w:val="00664496"/>
    <w:rsid w:val="00664C77"/>
    <w:rsid w:val="00664EAC"/>
    <w:rsid w:val="006679AF"/>
    <w:rsid w:val="0067012C"/>
    <w:rsid w:val="006708C4"/>
    <w:rsid w:val="0067504A"/>
    <w:rsid w:val="0067511F"/>
    <w:rsid w:val="006767C3"/>
    <w:rsid w:val="0068011D"/>
    <w:rsid w:val="006808B5"/>
    <w:rsid w:val="00680CB1"/>
    <w:rsid w:val="00683AD4"/>
    <w:rsid w:val="0068456E"/>
    <w:rsid w:val="00684AF8"/>
    <w:rsid w:val="0068603F"/>
    <w:rsid w:val="006862CA"/>
    <w:rsid w:val="00686C57"/>
    <w:rsid w:val="00695058"/>
    <w:rsid w:val="0069661A"/>
    <w:rsid w:val="0069662A"/>
    <w:rsid w:val="00696BEA"/>
    <w:rsid w:val="0069727D"/>
    <w:rsid w:val="006A43FB"/>
    <w:rsid w:val="006B0303"/>
    <w:rsid w:val="006B2E92"/>
    <w:rsid w:val="006B53F5"/>
    <w:rsid w:val="006C085B"/>
    <w:rsid w:val="006C35CE"/>
    <w:rsid w:val="006C4F41"/>
    <w:rsid w:val="006C61E7"/>
    <w:rsid w:val="006C67D4"/>
    <w:rsid w:val="006C77A0"/>
    <w:rsid w:val="006C7FB0"/>
    <w:rsid w:val="006D07B8"/>
    <w:rsid w:val="006D1D7B"/>
    <w:rsid w:val="006D6F74"/>
    <w:rsid w:val="006E22CF"/>
    <w:rsid w:val="006E57D5"/>
    <w:rsid w:val="006E5EFF"/>
    <w:rsid w:val="006E652A"/>
    <w:rsid w:val="006E72AE"/>
    <w:rsid w:val="006F0A35"/>
    <w:rsid w:val="006F3FC5"/>
    <w:rsid w:val="006F4D44"/>
    <w:rsid w:val="007027F5"/>
    <w:rsid w:val="00703BA3"/>
    <w:rsid w:val="00705CF1"/>
    <w:rsid w:val="00705F1F"/>
    <w:rsid w:val="00710AE4"/>
    <w:rsid w:val="00710B94"/>
    <w:rsid w:val="00712D08"/>
    <w:rsid w:val="00713B47"/>
    <w:rsid w:val="00713D9B"/>
    <w:rsid w:val="00714045"/>
    <w:rsid w:val="007144A6"/>
    <w:rsid w:val="007245C4"/>
    <w:rsid w:val="0072545E"/>
    <w:rsid w:val="007276BB"/>
    <w:rsid w:val="00727EE7"/>
    <w:rsid w:val="00734450"/>
    <w:rsid w:val="007365E5"/>
    <w:rsid w:val="007372AA"/>
    <w:rsid w:val="00740154"/>
    <w:rsid w:val="0074337B"/>
    <w:rsid w:val="0074483A"/>
    <w:rsid w:val="00745273"/>
    <w:rsid w:val="00753ABE"/>
    <w:rsid w:val="00760BB9"/>
    <w:rsid w:val="00762E40"/>
    <w:rsid w:val="007636D3"/>
    <w:rsid w:val="00766D3A"/>
    <w:rsid w:val="007704DF"/>
    <w:rsid w:val="0077199D"/>
    <w:rsid w:val="00772361"/>
    <w:rsid w:val="00773E76"/>
    <w:rsid w:val="00780A88"/>
    <w:rsid w:val="00780B7A"/>
    <w:rsid w:val="00784410"/>
    <w:rsid w:val="00784CEB"/>
    <w:rsid w:val="00785697"/>
    <w:rsid w:val="0079050F"/>
    <w:rsid w:val="0079118C"/>
    <w:rsid w:val="00792C3D"/>
    <w:rsid w:val="00794A87"/>
    <w:rsid w:val="00794DF7"/>
    <w:rsid w:val="007A00C3"/>
    <w:rsid w:val="007A052B"/>
    <w:rsid w:val="007A0CC6"/>
    <w:rsid w:val="007A25E9"/>
    <w:rsid w:val="007A27E8"/>
    <w:rsid w:val="007A2AF5"/>
    <w:rsid w:val="007A3D1F"/>
    <w:rsid w:val="007A42D1"/>
    <w:rsid w:val="007A462B"/>
    <w:rsid w:val="007A4690"/>
    <w:rsid w:val="007A4F28"/>
    <w:rsid w:val="007B087D"/>
    <w:rsid w:val="007B1052"/>
    <w:rsid w:val="007B1350"/>
    <w:rsid w:val="007B29E3"/>
    <w:rsid w:val="007B3357"/>
    <w:rsid w:val="007B3E81"/>
    <w:rsid w:val="007B545A"/>
    <w:rsid w:val="007C237B"/>
    <w:rsid w:val="007C2A2B"/>
    <w:rsid w:val="007C3308"/>
    <w:rsid w:val="007C6B66"/>
    <w:rsid w:val="007D037B"/>
    <w:rsid w:val="007D1B16"/>
    <w:rsid w:val="007D2373"/>
    <w:rsid w:val="007D2AC7"/>
    <w:rsid w:val="007D3C38"/>
    <w:rsid w:val="007D6317"/>
    <w:rsid w:val="007E18A0"/>
    <w:rsid w:val="007E4FD3"/>
    <w:rsid w:val="007E7E66"/>
    <w:rsid w:val="007F048B"/>
    <w:rsid w:val="007F0520"/>
    <w:rsid w:val="007F15AC"/>
    <w:rsid w:val="007F20C4"/>
    <w:rsid w:val="007F35B6"/>
    <w:rsid w:val="007F3622"/>
    <w:rsid w:val="007F3CBC"/>
    <w:rsid w:val="007F6C93"/>
    <w:rsid w:val="008002C0"/>
    <w:rsid w:val="008005AC"/>
    <w:rsid w:val="008010E9"/>
    <w:rsid w:val="00801231"/>
    <w:rsid w:val="00802C99"/>
    <w:rsid w:val="00804EDE"/>
    <w:rsid w:val="0080583E"/>
    <w:rsid w:val="00805885"/>
    <w:rsid w:val="0080589F"/>
    <w:rsid w:val="008060ED"/>
    <w:rsid w:val="008108C7"/>
    <w:rsid w:val="0081207C"/>
    <w:rsid w:val="00813A01"/>
    <w:rsid w:val="00814211"/>
    <w:rsid w:val="00815206"/>
    <w:rsid w:val="00815370"/>
    <w:rsid w:val="00816C6D"/>
    <w:rsid w:val="00816C98"/>
    <w:rsid w:val="00825FB6"/>
    <w:rsid w:val="00826E2E"/>
    <w:rsid w:val="0082706B"/>
    <w:rsid w:val="00841157"/>
    <w:rsid w:val="00841574"/>
    <w:rsid w:val="00841700"/>
    <w:rsid w:val="00841C2F"/>
    <w:rsid w:val="00842C6F"/>
    <w:rsid w:val="0085221A"/>
    <w:rsid w:val="008635B9"/>
    <w:rsid w:val="008649B7"/>
    <w:rsid w:val="00864FC5"/>
    <w:rsid w:val="008651C6"/>
    <w:rsid w:val="0086569C"/>
    <w:rsid w:val="00866740"/>
    <w:rsid w:val="0086712F"/>
    <w:rsid w:val="00867FEB"/>
    <w:rsid w:val="008708A1"/>
    <w:rsid w:val="008728DD"/>
    <w:rsid w:val="0087505D"/>
    <w:rsid w:val="00876377"/>
    <w:rsid w:val="00877D26"/>
    <w:rsid w:val="008826FF"/>
    <w:rsid w:val="00887820"/>
    <w:rsid w:val="008910FD"/>
    <w:rsid w:val="00892DED"/>
    <w:rsid w:val="00893BF1"/>
    <w:rsid w:val="00896639"/>
    <w:rsid w:val="008A040A"/>
    <w:rsid w:val="008A2473"/>
    <w:rsid w:val="008A5360"/>
    <w:rsid w:val="008A5B24"/>
    <w:rsid w:val="008A7426"/>
    <w:rsid w:val="008B039D"/>
    <w:rsid w:val="008B0CA4"/>
    <w:rsid w:val="008B10BB"/>
    <w:rsid w:val="008B7FE1"/>
    <w:rsid w:val="008C44FA"/>
    <w:rsid w:val="008C49A0"/>
    <w:rsid w:val="008C5323"/>
    <w:rsid w:val="008C7464"/>
    <w:rsid w:val="008C7A7E"/>
    <w:rsid w:val="008D0732"/>
    <w:rsid w:val="008D17AC"/>
    <w:rsid w:val="008D19F6"/>
    <w:rsid w:val="008D1EB9"/>
    <w:rsid w:val="008D48FF"/>
    <w:rsid w:val="008D4B14"/>
    <w:rsid w:val="008D712D"/>
    <w:rsid w:val="008D71B3"/>
    <w:rsid w:val="008E15DC"/>
    <w:rsid w:val="008E2B32"/>
    <w:rsid w:val="008E4497"/>
    <w:rsid w:val="008F096E"/>
    <w:rsid w:val="008F367F"/>
    <w:rsid w:val="008F4729"/>
    <w:rsid w:val="008F48E8"/>
    <w:rsid w:val="008F4A9D"/>
    <w:rsid w:val="008F6838"/>
    <w:rsid w:val="008F7022"/>
    <w:rsid w:val="00900CAA"/>
    <w:rsid w:val="009012D8"/>
    <w:rsid w:val="00903885"/>
    <w:rsid w:val="00904248"/>
    <w:rsid w:val="0090783E"/>
    <w:rsid w:val="00912275"/>
    <w:rsid w:val="009159AF"/>
    <w:rsid w:val="00921D01"/>
    <w:rsid w:val="0092294E"/>
    <w:rsid w:val="00922C4A"/>
    <w:rsid w:val="00926580"/>
    <w:rsid w:val="00926653"/>
    <w:rsid w:val="0092715A"/>
    <w:rsid w:val="00930103"/>
    <w:rsid w:val="009307FB"/>
    <w:rsid w:val="0093233D"/>
    <w:rsid w:val="00933861"/>
    <w:rsid w:val="00936E4C"/>
    <w:rsid w:val="00940590"/>
    <w:rsid w:val="00940DB5"/>
    <w:rsid w:val="00942565"/>
    <w:rsid w:val="009519FA"/>
    <w:rsid w:val="00951D41"/>
    <w:rsid w:val="00952495"/>
    <w:rsid w:val="0095273F"/>
    <w:rsid w:val="00952867"/>
    <w:rsid w:val="009539F9"/>
    <w:rsid w:val="00953A3D"/>
    <w:rsid w:val="009601C8"/>
    <w:rsid w:val="00960F96"/>
    <w:rsid w:val="00970C38"/>
    <w:rsid w:val="00972939"/>
    <w:rsid w:val="009737C5"/>
    <w:rsid w:val="00977F99"/>
    <w:rsid w:val="00981217"/>
    <w:rsid w:val="009838AB"/>
    <w:rsid w:val="0098715B"/>
    <w:rsid w:val="0098764E"/>
    <w:rsid w:val="00992914"/>
    <w:rsid w:val="0099498A"/>
    <w:rsid w:val="009973B2"/>
    <w:rsid w:val="00997E21"/>
    <w:rsid w:val="009A68F4"/>
    <w:rsid w:val="009A6A3B"/>
    <w:rsid w:val="009A7809"/>
    <w:rsid w:val="009A78E1"/>
    <w:rsid w:val="009B2B3B"/>
    <w:rsid w:val="009B2F89"/>
    <w:rsid w:val="009B341F"/>
    <w:rsid w:val="009B3A9E"/>
    <w:rsid w:val="009B4CA1"/>
    <w:rsid w:val="009B4D90"/>
    <w:rsid w:val="009B57C3"/>
    <w:rsid w:val="009C0817"/>
    <w:rsid w:val="009C1160"/>
    <w:rsid w:val="009C16F8"/>
    <w:rsid w:val="009C25C8"/>
    <w:rsid w:val="009C3A3C"/>
    <w:rsid w:val="009C5752"/>
    <w:rsid w:val="009C7B0E"/>
    <w:rsid w:val="009D0616"/>
    <w:rsid w:val="009D0909"/>
    <w:rsid w:val="009D204A"/>
    <w:rsid w:val="009D68D3"/>
    <w:rsid w:val="009D75FD"/>
    <w:rsid w:val="009D7AB0"/>
    <w:rsid w:val="009E12AD"/>
    <w:rsid w:val="009E2787"/>
    <w:rsid w:val="009E2FAC"/>
    <w:rsid w:val="009E4425"/>
    <w:rsid w:val="009E5BD0"/>
    <w:rsid w:val="009E77FE"/>
    <w:rsid w:val="009F0247"/>
    <w:rsid w:val="009F123C"/>
    <w:rsid w:val="009F4F90"/>
    <w:rsid w:val="00A04A86"/>
    <w:rsid w:val="00A067CD"/>
    <w:rsid w:val="00A06EF2"/>
    <w:rsid w:val="00A14C2B"/>
    <w:rsid w:val="00A14C58"/>
    <w:rsid w:val="00A14F23"/>
    <w:rsid w:val="00A17389"/>
    <w:rsid w:val="00A23B6B"/>
    <w:rsid w:val="00A25D63"/>
    <w:rsid w:val="00A307F9"/>
    <w:rsid w:val="00A3222F"/>
    <w:rsid w:val="00A356D9"/>
    <w:rsid w:val="00A36B8C"/>
    <w:rsid w:val="00A40443"/>
    <w:rsid w:val="00A4138C"/>
    <w:rsid w:val="00A4204D"/>
    <w:rsid w:val="00A425E1"/>
    <w:rsid w:val="00A47312"/>
    <w:rsid w:val="00A527AA"/>
    <w:rsid w:val="00A53CFA"/>
    <w:rsid w:val="00A55B91"/>
    <w:rsid w:val="00A6084A"/>
    <w:rsid w:val="00A61969"/>
    <w:rsid w:val="00A61ACF"/>
    <w:rsid w:val="00A63391"/>
    <w:rsid w:val="00A65F0F"/>
    <w:rsid w:val="00A66AF4"/>
    <w:rsid w:val="00A66F8A"/>
    <w:rsid w:val="00A6780D"/>
    <w:rsid w:val="00A724C2"/>
    <w:rsid w:val="00A72B49"/>
    <w:rsid w:val="00A75771"/>
    <w:rsid w:val="00A81694"/>
    <w:rsid w:val="00A816CD"/>
    <w:rsid w:val="00A81807"/>
    <w:rsid w:val="00A8188A"/>
    <w:rsid w:val="00A81FA4"/>
    <w:rsid w:val="00A829FF"/>
    <w:rsid w:val="00A833C5"/>
    <w:rsid w:val="00A834A2"/>
    <w:rsid w:val="00A84CF9"/>
    <w:rsid w:val="00A84FA5"/>
    <w:rsid w:val="00A92D9A"/>
    <w:rsid w:val="00A9346E"/>
    <w:rsid w:val="00A94169"/>
    <w:rsid w:val="00A9774A"/>
    <w:rsid w:val="00AA07DC"/>
    <w:rsid w:val="00AA2FC2"/>
    <w:rsid w:val="00AA439F"/>
    <w:rsid w:val="00AA6076"/>
    <w:rsid w:val="00AA6E20"/>
    <w:rsid w:val="00AA70ED"/>
    <w:rsid w:val="00AB45ED"/>
    <w:rsid w:val="00AB4A92"/>
    <w:rsid w:val="00AB5BDC"/>
    <w:rsid w:val="00AB6332"/>
    <w:rsid w:val="00AC0D3C"/>
    <w:rsid w:val="00AC1E07"/>
    <w:rsid w:val="00AC410B"/>
    <w:rsid w:val="00AC4C8E"/>
    <w:rsid w:val="00AC6FD7"/>
    <w:rsid w:val="00AD1B4E"/>
    <w:rsid w:val="00AD3672"/>
    <w:rsid w:val="00AD4D8C"/>
    <w:rsid w:val="00AD5BBA"/>
    <w:rsid w:val="00AE21F2"/>
    <w:rsid w:val="00AE337F"/>
    <w:rsid w:val="00AE4E79"/>
    <w:rsid w:val="00AE7023"/>
    <w:rsid w:val="00AF0DB8"/>
    <w:rsid w:val="00AF115B"/>
    <w:rsid w:val="00AF2257"/>
    <w:rsid w:val="00AF3603"/>
    <w:rsid w:val="00AF42FF"/>
    <w:rsid w:val="00AF76D4"/>
    <w:rsid w:val="00B00430"/>
    <w:rsid w:val="00B079B7"/>
    <w:rsid w:val="00B13213"/>
    <w:rsid w:val="00B1381A"/>
    <w:rsid w:val="00B16756"/>
    <w:rsid w:val="00B205F4"/>
    <w:rsid w:val="00B212E8"/>
    <w:rsid w:val="00B22A90"/>
    <w:rsid w:val="00B2480F"/>
    <w:rsid w:val="00B25629"/>
    <w:rsid w:val="00B26EBB"/>
    <w:rsid w:val="00B279FB"/>
    <w:rsid w:val="00B306FC"/>
    <w:rsid w:val="00B327E3"/>
    <w:rsid w:val="00B33A2C"/>
    <w:rsid w:val="00B41D8E"/>
    <w:rsid w:val="00B4777F"/>
    <w:rsid w:val="00B501E0"/>
    <w:rsid w:val="00B50BE3"/>
    <w:rsid w:val="00B51666"/>
    <w:rsid w:val="00B54EDE"/>
    <w:rsid w:val="00B55742"/>
    <w:rsid w:val="00B57A4A"/>
    <w:rsid w:val="00B65010"/>
    <w:rsid w:val="00B66B27"/>
    <w:rsid w:val="00B7089B"/>
    <w:rsid w:val="00B71266"/>
    <w:rsid w:val="00B747F0"/>
    <w:rsid w:val="00B7650F"/>
    <w:rsid w:val="00B7696D"/>
    <w:rsid w:val="00B81489"/>
    <w:rsid w:val="00B823AA"/>
    <w:rsid w:val="00B825C4"/>
    <w:rsid w:val="00B8513B"/>
    <w:rsid w:val="00B85856"/>
    <w:rsid w:val="00B93BD4"/>
    <w:rsid w:val="00B93F84"/>
    <w:rsid w:val="00B95852"/>
    <w:rsid w:val="00B979A4"/>
    <w:rsid w:val="00BA06D3"/>
    <w:rsid w:val="00BA13D7"/>
    <w:rsid w:val="00BA1FD7"/>
    <w:rsid w:val="00BA3300"/>
    <w:rsid w:val="00BA45DB"/>
    <w:rsid w:val="00BA780E"/>
    <w:rsid w:val="00BB2574"/>
    <w:rsid w:val="00BB26D2"/>
    <w:rsid w:val="00BB2CEA"/>
    <w:rsid w:val="00BB3F52"/>
    <w:rsid w:val="00BB5F46"/>
    <w:rsid w:val="00BB6C6B"/>
    <w:rsid w:val="00BB7162"/>
    <w:rsid w:val="00BB76DC"/>
    <w:rsid w:val="00BC0D41"/>
    <w:rsid w:val="00BC6092"/>
    <w:rsid w:val="00BD06B8"/>
    <w:rsid w:val="00BD0CDC"/>
    <w:rsid w:val="00BD2249"/>
    <w:rsid w:val="00BD3DD9"/>
    <w:rsid w:val="00BE00DC"/>
    <w:rsid w:val="00BE2133"/>
    <w:rsid w:val="00BE213C"/>
    <w:rsid w:val="00BE2FB6"/>
    <w:rsid w:val="00BE46A6"/>
    <w:rsid w:val="00BE6FFF"/>
    <w:rsid w:val="00BF4184"/>
    <w:rsid w:val="00BF5318"/>
    <w:rsid w:val="00BF6037"/>
    <w:rsid w:val="00C0601E"/>
    <w:rsid w:val="00C070AE"/>
    <w:rsid w:val="00C1399B"/>
    <w:rsid w:val="00C151F7"/>
    <w:rsid w:val="00C15B18"/>
    <w:rsid w:val="00C16457"/>
    <w:rsid w:val="00C2075F"/>
    <w:rsid w:val="00C219DB"/>
    <w:rsid w:val="00C21ADC"/>
    <w:rsid w:val="00C22852"/>
    <w:rsid w:val="00C23D16"/>
    <w:rsid w:val="00C24741"/>
    <w:rsid w:val="00C26144"/>
    <w:rsid w:val="00C30DA9"/>
    <w:rsid w:val="00C30DBA"/>
    <w:rsid w:val="00C31D30"/>
    <w:rsid w:val="00C3341F"/>
    <w:rsid w:val="00C35B06"/>
    <w:rsid w:val="00C37243"/>
    <w:rsid w:val="00C41673"/>
    <w:rsid w:val="00C441A9"/>
    <w:rsid w:val="00C44B5B"/>
    <w:rsid w:val="00C45556"/>
    <w:rsid w:val="00C45F35"/>
    <w:rsid w:val="00C46C60"/>
    <w:rsid w:val="00C46F68"/>
    <w:rsid w:val="00C5051A"/>
    <w:rsid w:val="00C515FA"/>
    <w:rsid w:val="00C53FD4"/>
    <w:rsid w:val="00C561AE"/>
    <w:rsid w:val="00C57FE3"/>
    <w:rsid w:val="00C612BC"/>
    <w:rsid w:val="00C615C7"/>
    <w:rsid w:val="00C63E93"/>
    <w:rsid w:val="00C64162"/>
    <w:rsid w:val="00C65B25"/>
    <w:rsid w:val="00C67262"/>
    <w:rsid w:val="00C704A5"/>
    <w:rsid w:val="00C73976"/>
    <w:rsid w:val="00C751A9"/>
    <w:rsid w:val="00C76DFE"/>
    <w:rsid w:val="00C80792"/>
    <w:rsid w:val="00C825C8"/>
    <w:rsid w:val="00C83B2E"/>
    <w:rsid w:val="00C8645D"/>
    <w:rsid w:val="00C8653B"/>
    <w:rsid w:val="00C90839"/>
    <w:rsid w:val="00C91854"/>
    <w:rsid w:val="00C9256B"/>
    <w:rsid w:val="00C93738"/>
    <w:rsid w:val="00C94617"/>
    <w:rsid w:val="00C947A3"/>
    <w:rsid w:val="00C959CA"/>
    <w:rsid w:val="00C95BCA"/>
    <w:rsid w:val="00C975E1"/>
    <w:rsid w:val="00CA0258"/>
    <w:rsid w:val="00CA206E"/>
    <w:rsid w:val="00CA3DA7"/>
    <w:rsid w:val="00CA6490"/>
    <w:rsid w:val="00CB01CB"/>
    <w:rsid w:val="00CB1388"/>
    <w:rsid w:val="00CB29F9"/>
    <w:rsid w:val="00CB4195"/>
    <w:rsid w:val="00CB43C6"/>
    <w:rsid w:val="00CB7814"/>
    <w:rsid w:val="00CB7D64"/>
    <w:rsid w:val="00CC0D84"/>
    <w:rsid w:val="00CC230C"/>
    <w:rsid w:val="00CC2BA5"/>
    <w:rsid w:val="00CC3E5E"/>
    <w:rsid w:val="00CD07D0"/>
    <w:rsid w:val="00CD350C"/>
    <w:rsid w:val="00CD4143"/>
    <w:rsid w:val="00CD6E39"/>
    <w:rsid w:val="00CD7DAC"/>
    <w:rsid w:val="00CD7E74"/>
    <w:rsid w:val="00CE12C4"/>
    <w:rsid w:val="00CE15FD"/>
    <w:rsid w:val="00CE3A21"/>
    <w:rsid w:val="00CE5869"/>
    <w:rsid w:val="00CE5DD5"/>
    <w:rsid w:val="00CE5F9D"/>
    <w:rsid w:val="00CE774E"/>
    <w:rsid w:val="00CF2B2B"/>
    <w:rsid w:val="00CF3240"/>
    <w:rsid w:val="00CF3A7A"/>
    <w:rsid w:val="00CF4DE3"/>
    <w:rsid w:val="00CF684F"/>
    <w:rsid w:val="00CF6C1C"/>
    <w:rsid w:val="00CF6E91"/>
    <w:rsid w:val="00CF7485"/>
    <w:rsid w:val="00D003C0"/>
    <w:rsid w:val="00D01F0C"/>
    <w:rsid w:val="00D11FB1"/>
    <w:rsid w:val="00D1556B"/>
    <w:rsid w:val="00D161EC"/>
    <w:rsid w:val="00D16A07"/>
    <w:rsid w:val="00D1768A"/>
    <w:rsid w:val="00D202FB"/>
    <w:rsid w:val="00D2085E"/>
    <w:rsid w:val="00D20F76"/>
    <w:rsid w:val="00D21373"/>
    <w:rsid w:val="00D2236D"/>
    <w:rsid w:val="00D22F03"/>
    <w:rsid w:val="00D23DA8"/>
    <w:rsid w:val="00D2523E"/>
    <w:rsid w:val="00D25949"/>
    <w:rsid w:val="00D27C8B"/>
    <w:rsid w:val="00D3700A"/>
    <w:rsid w:val="00D4059D"/>
    <w:rsid w:val="00D412E7"/>
    <w:rsid w:val="00D4157C"/>
    <w:rsid w:val="00D4216D"/>
    <w:rsid w:val="00D428DA"/>
    <w:rsid w:val="00D42CCA"/>
    <w:rsid w:val="00D44D46"/>
    <w:rsid w:val="00D4511E"/>
    <w:rsid w:val="00D47001"/>
    <w:rsid w:val="00D53660"/>
    <w:rsid w:val="00D54121"/>
    <w:rsid w:val="00D61D5F"/>
    <w:rsid w:val="00D63400"/>
    <w:rsid w:val="00D64962"/>
    <w:rsid w:val="00D70DFF"/>
    <w:rsid w:val="00D71D64"/>
    <w:rsid w:val="00D74184"/>
    <w:rsid w:val="00D743BB"/>
    <w:rsid w:val="00D77C1E"/>
    <w:rsid w:val="00D81E1F"/>
    <w:rsid w:val="00D838D9"/>
    <w:rsid w:val="00D83EF4"/>
    <w:rsid w:val="00D85300"/>
    <w:rsid w:val="00D85B68"/>
    <w:rsid w:val="00D876DA"/>
    <w:rsid w:val="00D908EC"/>
    <w:rsid w:val="00D91CD5"/>
    <w:rsid w:val="00D96BEF"/>
    <w:rsid w:val="00D97826"/>
    <w:rsid w:val="00DA0E5D"/>
    <w:rsid w:val="00DA5CFE"/>
    <w:rsid w:val="00DA60D0"/>
    <w:rsid w:val="00DA6783"/>
    <w:rsid w:val="00DA6940"/>
    <w:rsid w:val="00DB093C"/>
    <w:rsid w:val="00DB38BE"/>
    <w:rsid w:val="00DB70FA"/>
    <w:rsid w:val="00DC1A68"/>
    <w:rsid w:val="00DC25D0"/>
    <w:rsid w:val="00DC3C14"/>
    <w:rsid w:val="00DC70DF"/>
    <w:rsid w:val="00DD1BC8"/>
    <w:rsid w:val="00DD2A5D"/>
    <w:rsid w:val="00DD3925"/>
    <w:rsid w:val="00DD469D"/>
    <w:rsid w:val="00DD4950"/>
    <w:rsid w:val="00DD5825"/>
    <w:rsid w:val="00DE0597"/>
    <w:rsid w:val="00DE08B3"/>
    <w:rsid w:val="00DE2505"/>
    <w:rsid w:val="00DE29B1"/>
    <w:rsid w:val="00DE3503"/>
    <w:rsid w:val="00DE41C3"/>
    <w:rsid w:val="00DE4593"/>
    <w:rsid w:val="00DE6C8D"/>
    <w:rsid w:val="00DE7755"/>
    <w:rsid w:val="00DF00F3"/>
    <w:rsid w:val="00DF2118"/>
    <w:rsid w:val="00DF3099"/>
    <w:rsid w:val="00DF49C2"/>
    <w:rsid w:val="00DF55A7"/>
    <w:rsid w:val="00E009AE"/>
    <w:rsid w:val="00E02061"/>
    <w:rsid w:val="00E06D79"/>
    <w:rsid w:val="00E105DC"/>
    <w:rsid w:val="00E13AE7"/>
    <w:rsid w:val="00E22F57"/>
    <w:rsid w:val="00E2407C"/>
    <w:rsid w:val="00E24481"/>
    <w:rsid w:val="00E3086E"/>
    <w:rsid w:val="00E32915"/>
    <w:rsid w:val="00E32FEF"/>
    <w:rsid w:val="00E333F8"/>
    <w:rsid w:val="00E40D0F"/>
    <w:rsid w:val="00E42778"/>
    <w:rsid w:val="00E44F2C"/>
    <w:rsid w:val="00E47C9F"/>
    <w:rsid w:val="00E5103D"/>
    <w:rsid w:val="00E527E1"/>
    <w:rsid w:val="00E55136"/>
    <w:rsid w:val="00E55A42"/>
    <w:rsid w:val="00E56385"/>
    <w:rsid w:val="00E56F65"/>
    <w:rsid w:val="00E6004D"/>
    <w:rsid w:val="00E6322D"/>
    <w:rsid w:val="00E64BDE"/>
    <w:rsid w:val="00E66F3A"/>
    <w:rsid w:val="00E72379"/>
    <w:rsid w:val="00E732F4"/>
    <w:rsid w:val="00E756E4"/>
    <w:rsid w:val="00E764E7"/>
    <w:rsid w:val="00E809DA"/>
    <w:rsid w:val="00E81978"/>
    <w:rsid w:val="00E82722"/>
    <w:rsid w:val="00E8493C"/>
    <w:rsid w:val="00E864E0"/>
    <w:rsid w:val="00E86918"/>
    <w:rsid w:val="00E9687F"/>
    <w:rsid w:val="00EA14FA"/>
    <w:rsid w:val="00EA1977"/>
    <w:rsid w:val="00EA1D2D"/>
    <w:rsid w:val="00EA20F3"/>
    <w:rsid w:val="00EA4E19"/>
    <w:rsid w:val="00EB2A49"/>
    <w:rsid w:val="00EB2F01"/>
    <w:rsid w:val="00EB50DF"/>
    <w:rsid w:val="00EC08C0"/>
    <w:rsid w:val="00EC0A0C"/>
    <w:rsid w:val="00EC2A05"/>
    <w:rsid w:val="00EC40D1"/>
    <w:rsid w:val="00EC428A"/>
    <w:rsid w:val="00EC4FE5"/>
    <w:rsid w:val="00EC6510"/>
    <w:rsid w:val="00EC6C9E"/>
    <w:rsid w:val="00ED0CB8"/>
    <w:rsid w:val="00ED1B9E"/>
    <w:rsid w:val="00ED2141"/>
    <w:rsid w:val="00ED2EC4"/>
    <w:rsid w:val="00ED4FD2"/>
    <w:rsid w:val="00ED6479"/>
    <w:rsid w:val="00ED7F96"/>
    <w:rsid w:val="00EE1873"/>
    <w:rsid w:val="00EE372C"/>
    <w:rsid w:val="00EE5CD5"/>
    <w:rsid w:val="00EE682A"/>
    <w:rsid w:val="00EE6F7C"/>
    <w:rsid w:val="00EE7D60"/>
    <w:rsid w:val="00EE7FEE"/>
    <w:rsid w:val="00EF00CA"/>
    <w:rsid w:val="00EF0E7C"/>
    <w:rsid w:val="00EF2CD0"/>
    <w:rsid w:val="00EF53E9"/>
    <w:rsid w:val="00EF6DBA"/>
    <w:rsid w:val="00EF725F"/>
    <w:rsid w:val="00F05C78"/>
    <w:rsid w:val="00F07625"/>
    <w:rsid w:val="00F1084B"/>
    <w:rsid w:val="00F116C4"/>
    <w:rsid w:val="00F15DB3"/>
    <w:rsid w:val="00F21625"/>
    <w:rsid w:val="00F272B4"/>
    <w:rsid w:val="00F2734E"/>
    <w:rsid w:val="00F308EF"/>
    <w:rsid w:val="00F33DFD"/>
    <w:rsid w:val="00F340EE"/>
    <w:rsid w:val="00F3535F"/>
    <w:rsid w:val="00F379B7"/>
    <w:rsid w:val="00F412EC"/>
    <w:rsid w:val="00F41EB2"/>
    <w:rsid w:val="00F4657B"/>
    <w:rsid w:val="00F51735"/>
    <w:rsid w:val="00F525FA"/>
    <w:rsid w:val="00F545BC"/>
    <w:rsid w:val="00F561AD"/>
    <w:rsid w:val="00F6238A"/>
    <w:rsid w:val="00F65828"/>
    <w:rsid w:val="00F66E01"/>
    <w:rsid w:val="00F72387"/>
    <w:rsid w:val="00F728BD"/>
    <w:rsid w:val="00F76F91"/>
    <w:rsid w:val="00F7735E"/>
    <w:rsid w:val="00F80AF9"/>
    <w:rsid w:val="00F87753"/>
    <w:rsid w:val="00F969D0"/>
    <w:rsid w:val="00F96BC0"/>
    <w:rsid w:val="00FA0FB9"/>
    <w:rsid w:val="00FA2AB9"/>
    <w:rsid w:val="00FA60EB"/>
    <w:rsid w:val="00FB4D31"/>
    <w:rsid w:val="00FC0F26"/>
    <w:rsid w:val="00FC40D5"/>
    <w:rsid w:val="00FC4693"/>
    <w:rsid w:val="00FC46FD"/>
    <w:rsid w:val="00FC55E2"/>
    <w:rsid w:val="00FD024F"/>
    <w:rsid w:val="00FD359D"/>
    <w:rsid w:val="00FD4BC7"/>
    <w:rsid w:val="00FD7B72"/>
    <w:rsid w:val="00FE00C0"/>
    <w:rsid w:val="00FE13FF"/>
    <w:rsid w:val="00FE2227"/>
    <w:rsid w:val="00FE584D"/>
    <w:rsid w:val="00FE5C79"/>
    <w:rsid w:val="00FE66B4"/>
    <w:rsid w:val="00FE6741"/>
    <w:rsid w:val="00FE6DEC"/>
    <w:rsid w:val="00FF177E"/>
    <w:rsid w:val="00FF2002"/>
    <w:rsid w:val="00FF2844"/>
    <w:rsid w:val="00FF3712"/>
    <w:rsid w:val="00FF3DB0"/>
    <w:rsid w:val="00FF4598"/>
    <w:rsid w:val="00FF61D7"/>
    <w:rsid w:val="00FF680B"/>
    <w:rsid w:val="00F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90E6E"/>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B46"/>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75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994436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5636010">
      <w:bodyDiv w:val="1"/>
      <w:marLeft w:val="0"/>
      <w:marRight w:val="0"/>
      <w:marTop w:val="0"/>
      <w:marBottom w:val="0"/>
      <w:divBdr>
        <w:top w:val="none" w:sz="0" w:space="0" w:color="auto"/>
        <w:left w:val="none" w:sz="0" w:space="0" w:color="auto"/>
        <w:bottom w:val="none" w:sz="0" w:space="0" w:color="auto"/>
        <w:right w:val="none" w:sz="0" w:space="0" w:color="auto"/>
      </w:divBdr>
    </w:div>
    <w:div w:id="821236256">
      <w:bodyDiv w:val="1"/>
      <w:marLeft w:val="0"/>
      <w:marRight w:val="0"/>
      <w:marTop w:val="0"/>
      <w:marBottom w:val="0"/>
      <w:divBdr>
        <w:top w:val="none" w:sz="0" w:space="0" w:color="auto"/>
        <w:left w:val="none" w:sz="0" w:space="0" w:color="auto"/>
        <w:bottom w:val="none" w:sz="0" w:space="0" w:color="auto"/>
        <w:right w:val="none" w:sz="0" w:space="0" w:color="auto"/>
      </w:divBdr>
    </w:div>
    <w:div w:id="90938567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646638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052808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6954926">
      <w:bodyDiv w:val="1"/>
      <w:marLeft w:val="0"/>
      <w:marRight w:val="0"/>
      <w:marTop w:val="0"/>
      <w:marBottom w:val="0"/>
      <w:divBdr>
        <w:top w:val="none" w:sz="0" w:space="0" w:color="auto"/>
        <w:left w:val="none" w:sz="0" w:space="0" w:color="auto"/>
        <w:bottom w:val="none" w:sz="0" w:space="0" w:color="auto"/>
        <w:right w:val="none" w:sz="0" w:space="0" w:color="auto"/>
      </w:divBdr>
    </w:div>
    <w:div w:id="1704936731">
      <w:bodyDiv w:val="1"/>
      <w:marLeft w:val="0"/>
      <w:marRight w:val="0"/>
      <w:marTop w:val="0"/>
      <w:marBottom w:val="0"/>
      <w:divBdr>
        <w:top w:val="none" w:sz="0" w:space="0" w:color="auto"/>
        <w:left w:val="none" w:sz="0" w:space="0" w:color="auto"/>
        <w:bottom w:val="none" w:sz="0" w:space="0" w:color="auto"/>
        <w:right w:val="none" w:sz="0" w:space="0" w:color="auto"/>
      </w:divBdr>
    </w:div>
    <w:div w:id="172571769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08275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0F6FC8"/>
    <w:rsid w:val="00116B1A"/>
    <w:rsid w:val="00287080"/>
    <w:rsid w:val="00296AAD"/>
    <w:rsid w:val="002E084A"/>
    <w:rsid w:val="0033459F"/>
    <w:rsid w:val="003E008A"/>
    <w:rsid w:val="004220BD"/>
    <w:rsid w:val="005049E6"/>
    <w:rsid w:val="00556069"/>
    <w:rsid w:val="00592196"/>
    <w:rsid w:val="005B11EB"/>
    <w:rsid w:val="006C34FA"/>
    <w:rsid w:val="007F18CA"/>
    <w:rsid w:val="00831458"/>
    <w:rsid w:val="00845BDB"/>
    <w:rsid w:val="008518FD"/>
    <w:rsid w:val="00857E78"/>
    <w:rsid w:val="008C485E"/>
    <w:rsid w:val="009421A5"/>
    <w:rsid w:val="00A16230"/>
    <w:rsid w:val="00A430EA"/>
    <w:rsid w:val="00A5475F"/>
    <w:rsid w:val="00B24621"/>
    <w:rsid w:val="00BE2FA8"/>
    <w:rsid w:val="00CA62B9"/>
    <w:rsid w:val="00D50BE6"/>
    <w:rsid w:val="00D61B94"/>
    <w:rsid w:val="00D904E2"/>
    <w:rsid w:val="00D967FA"/>
    <w:rsid w:val="00DA41F6"/>
    <w:rsid w:val="00E8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3E913141CF014BD8A98875E895EB568B">
    <w:name w:val="3E913141CF014BD8A98875E895EB56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Module 2 Technique Practice - Predictive Modeling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CBCD6-9E09-4E82-A6DF-3A455DCB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10043</TotalTime>
  <Pages>6</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Credit Card Approval Prediction using Data Mining Techniques</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Approval Prediction using Data Mining Techniques</dc:title>
  <dc:subject/>
  <dc:creator>shivani sharma</dc:creator>
  <cp:keywords/>
  <dc:description/>
  <cp:lastModifiedBy>Sunil Raj Thota</cp:lastModifiedBy>
  <cp:revision>884</cp:revision>
  <cp:lastPrinted>2020-11-02T00:10:00Z</cp:lastPrinted>
  <dcterms:created xsi:type="dcterms:W3CDTF">2019-11-03T00:27:00Z</dcterms:created>
  <dcterms:modified xsi:type="dcterms:W3CDTF">2021-10-21T16:46:00Z</dcterms:modified>
</cp:coreProperties>
</file>